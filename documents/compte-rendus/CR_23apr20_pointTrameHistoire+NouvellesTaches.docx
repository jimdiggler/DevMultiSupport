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E1" w:rsidRDefault="00E04165" w:rsidP="00A979E1">
      <w:pPr>
        <w:pStyle w:val="Titre"/>
      </w:pPr>
      <w:r>
        <w:rPr>
          <w:b/>
        </w:rPr>
        <w:t>Dev Multi-support</w:t>
      </w:r>
      <w:r w:rsidR="00F32E83">
        <w:t xml:space="preserve"> </w:t>
      </w:r>
      <w:r w:rsidR="00A979E1">
        <w:rPr>
          <w:lang w:bidi="fr-FR"/>
        </w:rPr>
        <w:t xml:space="preserve"> </w:t>
      </w:r>
      <w:sdt>
        <w:sdtPr>
          <w:alias w:val="Ligne de séparation verticale :"/>
          <w:tag w:val="Ligne de séparation verticale :"/>
          <w:id w:val="1874568466"/>
          <w:placeholder>
            <w:docPart w:val="E29BB65BF0A647D487B0AA2B40F19F8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|</w:t>
          </w:r>
        </w:sdtContent>
      </w:sdt>
      <w:r w:rsidR="000746C7">
        <w:t xml:space="preserve"> </w:t>
      </w:r>
      <w:sdt>
        <w:sdtPr>
          <w:rPr>
            <w:rStyle w:val="Rfrenceple"/>
          </w:rPr>
          <w:alias w:val="Compte rendu :"/>
          <w:tag w:val="Compte rendu :"/>
          <w:id w:val="324875599"/>
          <w:placeholder>
            <w:docPart w:val="7D87DAF3A6A94B1B8582AA0AAFE07973"/>
          </w:placeholder>
          <w:temporary/>
          <w:showingPlcHdr/>
          <w15:appearance w15:val="hidden"/>
        </w:sdtPr>
        <w:sdtEndPr>
          <w:rPr>
            <w:rStyle w:val="Policepardfaut"/>
            <w:caps w:val="0"/>
          </w:rPr>
        </w:sdtEndPr>
        <w:sdtContent>
          <w:r w:rsidR="00CB50F2" w:rsidRPr="00CB50F2">
            <w:rPr>
              <w:rStyle w:val="Rfrenceple"/>
              <w:lang w:bidi="fr-FR"/>
            </w:rPr>
            <w:t>Compte rendu</w:t>
          </w:r>
        </w:sdtContent>
      </w:sdt>
    </w:p>
    <w:p w:rsidR="00A979E1" w:rsidRDefault="00E501DC" w:rsidP="00A979E1">
      <w:pPr>
        <w:pStyle w:val="Titre2"/>
      </w:pPr>
      <w:sdt>
        <w:sdtPr>
          <w:alias w:val="Date et heure de la réunion :"/>
          <w:tag w:val="Date et heure de la réunion :"/>
          <w:id w:val="712006246"/>
          <w:placeholder>
            <w:docPart w:val="CA8C6F020EDB45C4BAD3F9D73C39B6A6"/>
          </w:placeholder>
          <w:temporary/>
          <w:showingPlcHdr/>
          <w15:appearance w15:val="hidden"/>
        </w:sdtPr>
        <w:sdtEndPr/>
        <w:sdtContent>
          <w:r w:rsidR="00A979E1" w:rsidRPr="00B06A5B">
            <w:rPr>
              <w:b/>
              <w:lang w:bidi="fr-FR"/>
            </w:rPr>
            <w:t>Date de la réunion | Heure</w:t>
          </w:r>
        </w:sdtContent>
      </w:sdt>
      <w:r w:rsidR="00F32E83">
        <w:t> :</w:t>
      </w:r>
      <w:r w:rsidR="00F32E83">
        <w:tab/>
      </w:r>
      <w:r w:rsidR="00F32E83">
        <w:tab/>
      </w:r>
      <w:r w:rsidR="00A979E1">
        <w:rPr>
          <w:lang w:bidi="fr-FR"/>
        </w:rPr>
        <w:t xml:space="preserve"> </w:t>
      </w:r>
      <w:r w:rsidR="00E04165">
        <w:rPr>
          <w:rStyle w:val="Emphaseple"/>
          <w:b/>
        </w:rPr>
        <w:t>2</w:t>
      </w:r>
      <w:r w:rsidR="00216E66">
        <w:rPr>
          <w:rStyle w:val="Emphaseple"/>
          <w:b/>
        </w:rPr>
        <w:t>3</w:t>
      </w:r>
      <w:r w:rsidR="00FC14F3">
        <w:rPr>
          <w:rStyle w:val="Emphaseple"/>
          <w:b/>
        </w:rPr>
        <w:t>/</w:t>
      </w:r>
      <w:r w:rsidR="00F32E83" w:rsidRPr="00F32E83">
        <w:rPr>
          <w:rStyle w:val="Emphaseple"/>
          <w:b/>
        </w:rPr>
        <w:t>0</w:t>
      </w:r>
      <w:r w:rsidR="00E04165">
        <w:rPr>
          <w:rStyle w:val="Emphaseple"/>
          <w:b/>
        </w:rPr>
        <w:t>4</w:t>
      </w:r>
      <w:r w:rsidR="00F32E83" w:rsidRPr="00F32E83">
        <w:rPr>
          <w:rStyle w:val="Emphaseple"/>
          <w:b/>
        </w:rPr>
        <w:t>/20</w:t>
      </w:r>
      <w:r w:rsidR="00E04165">
        <w:rPr>
          <w:rStyle w:val="Emphaseple"/>
          <w:b/>
        </w:rPr>
        <w:t>20</w:t>
      </w:r>
      <w:r w:rsidR="00A979E1" w:rsidRPr="00F32E83">
        <w:rPr>
          <w:rStyle w:val="Emphaseple"/>
          <w:b/>
          <w:lang w:bidi="fr-FR"/>
        </w:rPr>
        <w:t xml:space="preserve"> </w:t>
      </w:r>
      <w:r w:rsidR="00F32E83">
        <w:rPr>
          <w:rStyle w:val="Emphaseple"/>
          <w:b/>
          <w:lang w:bidi="fr-FR"/>
        </w:rPr>
        <w:t>-</w:t>
      </w:r>
      <w:r w:rsidR="00A979E1" w:rsidRPr="00F32E83">
        <w:rPr>
          <w:rStyle w:val="Emphaseple"/>
          <w:b/>
          <w:lang w:bidi="fr-FR"/>
        </w:rPr>
        <w:t xml:space="preserve"> </w:t>
      </w:r>
      <w:r w:rsidR="00216E66">
        <w:rPr>
          <w:rStyle w:val="Emphaseple"/>
          <w:b/>
          <w:lang w:bidi="fr-FR"/>
        </w:rPr>
        <w:t>8</w:t>
      </w:r>
      <w:r w:rsidR="00F32E83" w:rsidRPr="00F32E83">
        <w:rPr>
          <w:rStyle w:val="Emphaseple"/>
          <w:b/>
        </w:rPr>
        <w:t>h</w:t>
      </w:r>
      <w:r w:rsidR="00216E66">
        <w:rPr>
          <w:rStyle w:val="Emphaseple"/>
          <w:b/>
        </w:rPr>
        <w:t>30</w:t>
      </w:r>
      <w:r w:rsidR="00F32E83">
        <w:rPr>
          <w:lang w:bidi="fr-FR"/>
        </w:rPr>
        <w:t xml:space="preserve"> </w:t>
      </w:r>
    </w:p>
    <w:tbl>
      <w:tblPr>
        <w:tblW w:w="49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5210"/>
        <w:gridCol w:w="5210"/>
      </w:tblGrid>
      <w:tr w:rsidR="00F32E83" w:rsidTr="002B6760">
        <w:trPr>
          <w:trHeight w:val="315"/>
        </w:trPr>
        <w:tc>
          <w:tcPr>
            <w:tcW w:w="5210" w:type="dxa"/>
            <w:vMerge w:val="restart"/>
          </w:tcPr>
          <w:tbl>
            <w:tblPr>
              <w:tblW w:w="520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323"/>
              <w:gridCol w:w="2880"/>
            </w:tblGrid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F32E83">
                  <w:pPr>
                    <w:pStyle w:val="Titre3"/>
                    <w:ind w:left="0"/>
                  </w:pPr>
                  <w:r>
                    <w:t xml:space="preserve"> </w:t>
                  </w:r>
                  <w:sdt>
                    <w:sdtPr>
                      <w:alias w:val="Type de réunion :"/>
                      <w:tag w:val="Type de réunion :"/>
                      <w:id w:val="1356456911"/>
                      <w:placeholder>
                        <w:docPart w:val="6BA9F53C170843508BE2030665E990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>
                        <w:rPr>
                          <w:lang w:bidi="fr-FR"/>
                        </w:rPr>
                        <w:t>Type de réunion</w:t>
                      </w:r>
                    </w:sdtContent>
                  </w:sdt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A555FD" w:rsidP="00FC14F3">
                  <w:pPr>
                    <w:spacing w:after="0"/>
                  </w:pPr>
                  <w:r>
                    <w:t>Point</w:t>
                  </w:r>
                  <w:r w:rsidR="00E04165">
                    <w:t xml:space="preserve"> </w:t>
                  </w:r>
                  <w:r w:rsidR="00216E66">
                    <w:t>trame histoire</w:t>
                  </w:r>
                </w:p>
                <w:p w:rsidR="007A73FD" w:rsidRDefault="007A73FD" w:rsidP="007A73FD">
                  <w:pPr>
                    <w:spacing w:after="0"/>
                  </w:pPr>
                </w:p>
              </w:tc>
            </w:tr>
            <w:tr w:rsidR="00F32E83" w:rsidTr="002B6760">
              <w:trPr>
                <w:trHeight w:val="713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  <w:r>
                    <w:t>Participants</w:t>
                  </w: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B06A5B" w:rsidRDefault="00E04165" w:rsidP="00D578F4">
                  <w:pPr>
                    <w:spacing w:after="0"/>
                  </w:pPr>
                  <w:r>
                    <w:t>Johann MARAIS</w:t>
                  </w:r>
                </w:p>
                <w:p w:rsidR="00216E66" w:rsidRDefault="00216E66" w:rsidP="00D578F4">
                  <w:pPr>
                    <w:spacing w:after="0"/>
                  </w:pPr>
                  <w:r>
                    <w:t>Thierry MARTINI</w:t>
                  </w:r>
                </w:p>
                <w:p w:rsidR="00216E66" w:rsidRPr="00B5323A" w:rsidRDefault="00216E66" w:rsidP="00D578F4">
                  <w:pPr>
                    <w:spacing w:after="0"/>
                  </w:pPr>
                  <w:r>
                    <w:t>Mathias Pascual</w:t>
                  </w:r>
                </w:p>
                <w:p w:rsidR="00F32E83" w:rsidRDefault="00B06A5B" w:rsidP="00D578F4">
                  <w:pPr>
                    <w:spacing w:after="0"/>
                  </w:pPr>
                  <w:r>
                    <w:t>Anabelle E SOUSA</w:t>
                  </w:r>
                </w:p>
              </w:tc>
            </w:tr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F32E83" w:rsidP="00F32E83">
                  <w:pPr>
                    <w:spacing w:after="0"/>
                    <w:ind w:left="0"/>
                  </w:pPr>
                </w:p>
              </w:tc>
            </w:tr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F32E83" w:rsidP="00F32E83">
                  <w:pPr>
                    <w:spacing w:after="0"/>
                    <w:ind w:left="0"/>
                  </w:pPr>
                </w:p>
              </w:tc>
            </w:tr>
          </w:tbl>
          <w:p w:rsidR="00F32E83" w:rsidRDefault="00F32E83" w:rsidP="00D578F4">
            <w:pPr>
              <w:spacing w:after="0"/>
            </w:pPr>
          </w:p>
        </w:tc>
        <w:tc>
          <w:tcPr>
            <w:tcW w:w="5210" w:type="dxa"/>
          </w:tcPr>
          <w:tbl>
            <w:tblPr>
              <w:tblW w:w="5232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2"/>
              <w:gridCol w:w="3020"/>
            </w:tblGrid>
            <w:tr w:rsidR="00B06A5B" w:rsidTr="002B6760">
              <w:trPr>
                <w:trHeight w:val="435"/>
              </w:trPr>
              <w:tc>
                <w:tcPr>
                  <w:tcW w:w="2212" w:type="dxa"/>
                  <w:tcBorders>
                    <w:left w:val="nil"/>
                  </w:tcBorders>
                </w:tcPr>
                <w:p w:rsidR="00B06A5B" w:rsidRPr="00A979E1" w:rsidRDefault="00B06A5B" w:rsidP="00B06A5B">
                  <w:pPr>
                    <w:pStyle w:val="Titre3"/>
                  </w:pPr>
                  <w:r>
                    <w:t>Diffusé à</w:t>
                  </w:r>
                </w:p>
              </w:tc>
              <w:tc>
                <w:tcPr>
                  <w:tcW w:w="3020" w:type="dxa"/>
                  <w:tcBorders>
                    <w:right w:val="single" w:sz="8" w:space="0" w:color="F07F09" w:themeColor="accent1"/>
                  </w:tcBorders>
                </w:tcPr>
                <w:p w:rsidR="00B06A5B" w:rsidRDefault="00E04165" w:rsidP="00B06A5B">
                  <w:pPr>
                    <w:spacing w:after="0"/>
                  </w:pPr>
                  <w:r>
                    <w:rPr>
                      <w:lang w:val="en-US"/>
                    </w:rPr>
                    <w:t>Toute l’équipe projet</w:t>
                  </w:r>
                </w:p>
              </w:tc>
            </w:tr>
          </w:tbl>
          <w:p w:rsidR="00F32E83" w:rsidRDefault="00F32E83" w:rsidP="00F32E83">
            <w:pPr>
              <w:spacing w:after="0"/>
              <w:ind w:left="0"/>
            </w:pPr>
          </w:p>
        </w:tc>
      </w:tr>
      <w:tr w:rsidR="00F32E83" w:rsidTr="002B6760">
        <w:trPr>
          <w:trHeight w:val="315"/>
        </w:trPr>
        <w:tc>
          <w:tcPr>
            <w:tcW w:w="5210" w:type="dxa"/>
            <w:vMerge/>
          </w:tcPr>
          <w:p w:rsidR="00F32E83" w:rsidRDefault="00F32E83" w:rsidP="00F32E83">
            <w:pPr>
              <w:pStyle w:val="Titre3"/>
              <w:ind w:left="0"/>
            </w:pPr>
          </w:p>
        </w:tc>
        <w:tc>
          <w:tcPr>
            <w:tcW w:w="5210" w:type="dxa"/>
          </w:tcPr>
          <w:p w:rsidR="00F32E83" w:rsidRDefault="00F32E83" w:rsidP="00F32E83">
            <w:pPr>
              <w:spacing w:after="0"/>
              <w:ind w:left="0"/>
            </w:pPr>
          </w:p>
        </w:tc>
      </w:tr>
      <w:tr w:rsidR="00F32E83" w:rsidTr="002B6760">
        <w:trPr>
          <w:trHeight w:val="315"/>
        </w:trPr>
        <w:tc>
          <w:tcPr>
            <w:tcW w:w="5210" w:type="dxa"/>
            <w:vMerge/>
          </w:tcPr>
          <w:p w:rsidR="00F32E83" w:rsidRDefault="00F32E83" w:rsidP="00F32E83">
            <w:pPr>
              <w:pStyle w:val="Titre3"/>
              <w:ind w:left="0"/>
            </w:pPr>
          </w:p>
        </w:tc>
        <w:tc>
          <w:tcPr>
            <w:tcW w:w="5210" w:type="dxa"/>
          </w:tcPr>
          <w:p w:rsidR="00F32E83" w:rsidRDefault="00F32E83" w:rsidP="00F32E83">
            <w:pPr>
              <w:spacing w:after="0"/>
              <w:ind w:left="0"/>
            </w:pPr>
          </w:p>
        </w:tc>
      </w:tr>
    </w:tbl>
    <w:p w:rsidR="00A979E1" w:rsidRDefault="00E501DC" w:rsidP="00A979E1">
      <w:pPr>
        <w:pStyle w:val="Titre1"/>
      </w:pPr>
      <w:sdt>
        <w:sdtPr>
          <w:alias w:val="Sujets à l’ordre du jour :"/>
          <w:tag w:val="Sujets à l’ordre du jour :"/>
          <w:id w:val="-877550984"/>
          <w:placeholder>
            <w:docPart w:val="C72B39C5DEB04FC09D583F7E8BD3F43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Sujets à l’ordre du jour</w:t>
          </w:r>
        </w:sdtContent>
      </w:sdt>
    </w:p>
    <w:p w:rsidR="00A979E1" w:rsidRPr="00B06A5B" w:rsidRDefault="00B06A5B" w:rsidP="00B06A5B">
      <w:pPr>
        <w:pStyle w:val="Titre2"/>
        <w:rPr>
          <w:b/>
        </w:rPr>
      </w:pPr>
      <w:r>
        <w:rPr>
          <w:b/>
          <w:lang w:bidi="fr-FR"/>
        </w:rPr>
        <w:t>COMPTE-RENDU</w:t>
      </w:r>
    </w:p>
    <w:p w:rsidR="007A73FD" w:rsidRDefault="007A73FD" w:rsidP="007A73FD">
      <w:pPr>
        <w:rPr>
          <w:spacing w:val="0"/>
        </w:rPr>
      </w:pPr>
      <w:r>
        <w:t xml:space="preserve">Les </w:t>
      </w:r>
      <w:r w:rsidR="006B1295">
        <w:rPr>
          <w:b/>
          <w:u w:val="single"/>
        </w:rPr>
        <w:t>sujets principaux</w:t>
      </w:r>
      <w:r>
        <w:t xml:space="preserve"> </w:t>
      </w:r>
      <w:r w:rsidR="00A104FB">
        <w:t xml:space="preserve">évoqués durant </w:t>
      </w:r>
      <w:r w:rsidR="00E04165">
        <w:t>le point</w:t>
      </w:r>
      <w:r>
        <w:t xml:space="preserve"> sont:</w:t>
      </w:r>
    </w:p>
    <w:p w:rsidR="002E5B34" w:rsidRDefault="00216E66" w:rsidP="0089340C">
      <w:pPr>
        <w:pStyle w:val="Paragraphedeliste"/>
        <w:numPr>
          <w:ilvl w:val="0"/>
          <w:numId w:val="12"/>
        </w:numPr>
        <w:spacing w:before="0" w:after="0"/>
        <w:contextualSpacing w:val="0"/>
      </w:pPr>
      <w:r>
        <w:t xml:space="preserve">Comment faire la trame (le squelette) de l’histoire afin que chaque équipe puisse rédiger sa scène </w:t>
      </w:r>
    </w:p>
    <w:p w:rsidR="00286D7C" w:rsidRDefault="00286D7C" w:rsidP="00286D7C">
      <w:pPr>
        <w:pStyle w:val="Paragraphedeliste"/>
        <w:spacing w:before="0" w:after="0"/>
        <w:contextualSpacing w:val="0"/>
      </w:pPr>
    </w:p>
    <w:p w:rsidR="00286D7C" w:rsidRDefault="00286D7C" w:rsidP="00286D7C">
      <w:pPr>
        <w:spacing w:before="0" w:after="0"/>
        <w:rPr>
          <w:u w:val="single"/>
        </w:rPr>
      </w:pPr>
      <w:r w:rsidRPr="007A73FD">
        <w:rPr>
          <w:u w:val="single"/>
        </w:rPr>
        <w:t>Pour aller + dans le détail :</w:t>
      </w:r>
    </w:p>
    <w:p w:rsidR="00286D7C" w:rsidRPr="003D0D72" w:rsidRDefault="00286D7C" w:rsidP="00286D7C">
      <w:pPr>
        <w:pStyle w:val="Paragraphedeliste"/>
        <w:spacing w:before="0" w:after="0"/>
        <w:ind w:left="0"/>
      </w:pPr>
      <w:r>
        <w:rPr>
          <w:b/>
        </w:rPr>
        <w:t>Proposition d’une appli de construction de gabarit par Thierry</w:t>
      </w:r>
    </w:p>
    <w:p w:rsidR="00286D7C" w:rsidRDefault="00286D7C" w:rsidP="00286D7C">
      <w:pPr>
        <w:pStyle w:val="Paragraphedeliste"/>
        <w:numPr>
          <w:ilvl w:val="0"/>
          <w:numId w:val="15"/>
        </w:numPr>
        <w:spacing w:before="0" w:after="0"/>
      </w:pPr>
      <w:r>
        <w:t>Thierry nous a présenté l’appli twinery.org qui permet de créer la navigation entre les scènes d’un livre du type de celui que nous allons créer.</w:t>
      </w:r>
    </w:p>
    <w:p w:rsidR="00286D7C" w:rsidRDefault="00286D7C" w:rsidP="00286D7C">
      <w:pPr>
        <w:spacing w:before="0" w:after="0"/>
        <w:rPr>
          <w:u w:val="single"/>
        </w:rPr>
      </w:pPr>
    </w:p>
    <w:p w:rsidR="00286D7C" w:rsidRPr="00286D7C" w:rsidRDefault="00286D7C" w:rsidP="00286D7C">
      <w:pPr>
        <w:spacing w:before="0" w:after="0"/>
        <w:rPr>
          <w:b/>
        </w:rPr>
      </w:pPr>
      <w:r>
        <w:rPr>
          <w:b/>
        </w:rPr>
        <w:t xml:space="preserve">Thierry nous propose l’envoi d’un gabarit demain que nous partagerons sur </w:t>
      </w:r>
      <w:proofErr w:type="spellStart"/>
      <w:r>
        <w:rPr>
          <w:b/>
        </w:rPr>
        <w:t>github</w:t>
      </w:r>
      <w:proofErr w:type="spellEnd"/>
    </w:p>
    <w:p w:rsidR="002E5B34" w:rsidRDefault="002E5B34" w:rsidP="002E5B34">
      <w:pPr>
        <w:spacing w:before="0" w:after="0"/>
      </w:pPr>
    </w:p>
    <w:p w:rsidR="00286D7C" w:rsidRPr="00B06A5B" w:rsidRDefault="00286D7C" w:rsidP="00286D7C">
      <w:pPr>
        <w:pStyle w:val="Titre2"/>
        <w:rPr>
          <w:b/>
        </w:rPr>
      </w:pPr>
      <w:r w:rsidRPr="00B06A5B">
        <w:rPr>
          <w:b/>
          <w:lang w:bidi="fr-FR"/>
        </w:rPr>
        <w:t>TO DO</w:t>
      </w:r>
    </w:p>
    <w:tbl>
      <w:tblPr>
        <w:tblStyle w:val="Compterenduderunion"/>
        <w:tblW w:w="5000" w:type="pct"/>
        <w:tblLayout w:type="fixed"/>
        <w:tblLook w:val="04A0" w:firstRow="1" w:lastRow="0" w:firstColumn="1" w:lastColumn="0" w:noHBand="0" w:noVBand="1"/>
        <w:tblDescription w:val="Tableau des éléments d’action pour l’ordre du jour 1"/>
      </w:tblPr>
      <w:tblGrid>
        <w:gridCol w:w="6102"/>
        <w:gridCol w:w="2182"/>
        <w:gridCol w:w="2182"/>
      </w:tblGrid>
      <w:tr w:rsidR="00286D7C" w:rsidRPr="00B06A5B" w:rsidTr="00EE4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286D7C" w:rsidRPr="00B06A5B" w:rsidRDefault="00286D7C" w:rsidP="00EE495C">
            <w:pPr>
              <w:pStyle w:val="Titre3"/>
              <w:outlineLvl w:val="2"/>
              <w:rPr>
                <w:b w:val="0"/>
              </w:rPr>
            </w:pPr>
            <w:r>
              <w:rPr>
                <w:b w:val="0"/>
              </w:rPr>
              <w:t>Libellé</w:t>
            </w:r>
          </w:p>
        </w:tc>
        <w:tc>
          <w:tcPr>
            <w:tcW w:w="2182" w:type="dxa"/>
          </w:tcPr>
          <w:p w:rsidR="00286D7C" w:rsidRPr="00486411" w:rsidRDefault="00286D7C" w:rsidP="00EE495C">
            <w:pPr>
              <w:pStyle w:val="Titre3"/>
              <w:outlineLvl w:val="2"/>
              <w:rPr>
                <w:b w:val="0"/>
              </w:rPr>
            </w:pPr>
            <w:r>
              <w:rPr>
                <w:b w:val="0"/>
              </w:rPr>
              <w:t>Entité</w:t>
            </w:r>
          </w:p>
          <w:p w:rsidR="00286D7C" w:rsidRPr="00B06A5B" w:rsidRDefault="00286D7C" w:rsidP="00EE495C">
            <w:pPr>
              <w:pStyle w:val="Titre3"/>
              <w:outlineLvl w:val="2"/>
              <w:rPr>
                <w:b w:val="0"/>
              </w:rPr>
            </w:pPr>
            <w:proofErr w:type="gramStart"/>
            <w:r w:rsidRPr="00486411">
              <w:rPr>
                <w:b w:val="0"/>
              </w:rPr>
              <w:t>responsable</w:t>
            </w:r>
            <w:proofErr w:type="gramEnd"/>
          </w:p>
        </w:tc>
        <w:sdt>
          <w:sdtPr>
            <w:alias w:val="Ordre du jour 1, date d’échéance :"/>
            <w:tag w:val="Ordre du jour 1, date d’échéance :"/>
            <w:id w:val="1450979630"/>
            <w:placeholder>
              <w:docPart w:val="F017F0827A264F1C80FDF2E968F4E21A"/>
            </w:placeholder>
            <w:temporary/>
            <w:showingPlcHdr/>
            <w15:appearance w15:val="hidden"/>
          </w:sdtPr>
          <w:sdtContent>
            <w:tc>
              <w:tcPr>
                <w:tcW w:w="2182" w:type="dxa"/>
              </w:tcPr>
              <w:p w:rsidR="00286D7C" w:rsidRPr="00B06A5B" w:rsidRDefault="00286D7C" w:rsidP="00EE495C">
                <w:pPr>
                  <w:pStyle w:val="Titre3"/>
                  <w:outlineLvl w:val="2"/>
                  <w:rPr>
                    <w:b w:val="0"/>
                  </w:rPr>
                </w:pPr>
                <w:r w:rsidRPr="00B06A5B">
                  <w:rPr>
                    <w:b w:val="0"/>
                    <w:lang w:bidi="fr-FR"/>
                  </w:rPr>
                  <w:t>Date d’échéance</w:t>
                </w:r>
              </w:p>
            </w:tc>
          </w:sdtContent>
        </w:sdt>
      </w:tr>
      <w:tr w:rsidR="00286D7C" w:rsidRPr="00E52810" w:rsidTr="00EE495C">
        <w:tc>
          <w:tcPr>
            <w:tcW w:w="6102" w:type="dxa"/>
          </w:tcPr>
          <w:p w:rsidR="00286D7C" w:rsidRPr="00E52810" w:rsidRDefault="00286D7C" w:rsidP="00EE495C">
            <w:pPr>
              <w:pStyle w:val="Paragraphedeliste"/>
              <w:numPr>
                <w:ilvl w:val="0"/>
                <w:numId w:val="16"/>
              </w:numPr>
            </w:pPr>
            <w:r>
              <w:rPr>
                <w:b/>
              </w:rPr>
              <w:t>Proposition gabarit de l’histoire</w:t>
            </w:r>
            <w:r>
              <w:t xml:space="preserve"> </w:t>
            </w:r>
          </w:p>
        </w:tc>
        <w:tc>
          <w:tcPr>
            <w:tcW w:w="2182" w:type="dxa"/>
          </w:tcPr>
          <w:p w:rsidR="00286D7C" w:rsidRPr="00E52810" w:rsidRDefault="00286D7C" w:rsidP="00286D7C">
            <w:pPr>
              <w:ind w:left="0"/>
            </w:pPr>
            <w:r>
              <w:t>@</w:t>
            </w:r>
            <w:r>
              <w:t>Thierry</w:t>
            </w:r>
          </w:p>
        </w:tc>
        <w:tc>
          <w:tcPr>
            <w:tcW w:w="2182" w:type="dxa"/>
          </w:tcPr>
          <w:p w:rsidR="00286D7C" w:rsidRPr="00E52810" w:rsidRDefault="00286D7C" w:rsidP="00286D7C">
            <w:pPr>
              <w:ind w:left="0"/>
            </w:pPr>
            <w:r>
              <w:t>2</w:t>
            </w:r>
            <w:r>
              <w:t>4</w:t>
            </w:r>
            <w:r>
              <w:t>/0</w:t>
            </w:r>
            <w:r>
              <w:t>4</w:t>
            </w:r>
            <w:r>
              <w:t>/</w:t>
            </w:r>
            <w:r>
              <w:t>20</w:t>
            </w:r>
          </w:p>
        </w:tc>
      </w:tr>
      <w:tr w:rsidR="00A74CB2" w:rsidRPr="00E52810" w:rsidTr="00EE495C">
        <w:tc>
          <w:tcPr>
            <w:tcW w:w="6102" w:type="dxa"/>
          </w:tcPr>
          <w:p w:rsidR="00A74CB2" w:rsidRDefault="00A74CB2" w:rsidP="00EE495C">
            <w:pPr>
              <w:pStyle w:val="Paragraphedeliste"/>
              <w:numPr>
                <w:ilvl w:val="0"/>
                <w:numId w:val="16"/>
              </w:numPr>
            </w:pPr>
            <w:r>
              <w:t>Benchmark</w:t>
            </w:r>
          </w:p>
        </w:tc>
        <w:tc>
          <w:tcPr>
            <w:tcW w:w="2182" w:type="dxa"/>
          </w:tcPr>
          <w:p w:rsidR="00A74CB2" w:rsidRDefault="00A74CB2" w:rsidP="00286D7C">
            <w:pPr>
              <w:ind w:left="0"/>
            </w:pPr>
            <w:r>
              <w:t>@Anabelle</w:t>
            </w:r>
          </w:p>
        </w:tc>
        <w:tc>
          <w:tcPr>
            <w:tcW w:w="2182" w:type="dxa"/>
          </w:tcPr>
          <w:p w:rsidR="00A74CB2" w:rsidRDefault="00A74CB2" w:rsidP="00286D7C">
            <w:pPr>
              <w:ind w:left="0"/>
            </w:pPr>
            <w:r>
              <w:t>29/04/20</w:t>
            </w:r>
          </w:p>
        </w:tc>
      </w:tr>
      <w:tr w:rsidR="00286D7C" w:rsidRPr="00E52810" w:rsidTr="00EE495C">
        <w:tc>
          <w:tcPr>
            <w:tcW w:w="6102" w:type="dxa"/>
          </w:tcPr>
          <w:p w:rsidR="00286D7C" w:rsidRDefault="003E7D04" w:rsidP="003E7D04">
            <w:pPr>
              <w:pStyle w:val="Paragraphedeliste"/>
              <w:numPr>
                <w:ilvl w:val="0"/>
                <w:numId w:val="16"/>
              </w:numPr>
            </w:pPr>
            <w:r>
              <w:t>Début de réflexion sur la g</w:t>
            </w:r>
            <w:r w:rsidR="00A74CB2">
              <w:t>estion des risques</w:t>
            </w:r>
          </w:p>
        </w:tc>
        <w:tc>
          <w:tcPr>
            <w:tcW w:w="2182" w:type="dxa"/>
          </w:tcPr>
          <w:p w:rsidR="00286D7C" w:rsidRDefault="00A74CB2" w:rsidP="00286D7C">
            <w:pPr>
              <w:ind w:left="0"/>
            </w:pPr>
            <w:r>
              <w:t>@Anabelle</w:t>
            </w:r>
          </w:p>
        </w:tc>
        <w:tc>
          <w:tcPr>
            <w:tcW w:w="2182" w:type="dxa"/>
          </w:tcPr>
          <w:p w:rsidR="00A74CB2" w:rsidRDefault="00A74CB2" w:rsidP="00286D7C">
            <w:pPr>
              <w:ind w:left="0"/>
            </w:pPr>
            <w:r>
              <w:t>29/04/20</w:t>
            </w:r>
          </w:p>
        </w:tc>
      </w:tr>
      <w:tr w:rsidR="00286D7C" w:rsidRPr="00E52810" w:rsidTr="00EE495C">
        <w:tc>
          <w:tcPr>
            <w:tcW w:w="6102" w:type="dxa"/>
          </w:tcPr>
          <w:p w:rsidR="00286D7C" w:rsidRDefault="00A74CB2" w:rsidP="00EE495C">
            <w:pPr>
              <w:pStyle w:val="Paragraphedeliste"/>
              <w:numPr>
                <w:ilvl w:val="0"/>
                <w:numId w:val="16"/>
              </w:numPr>
            </w:pPr>
            <w:r>
              <w:t>Gantt initial</w:t>
            </w:r>
          </w:p>
        </w:tc>
        <w:tc>
          <w:tcPr>
            <w:tcW w:w="2182" w:type="dxa"/>
          </w:tcPr>
          <w:p w:rsidR="00286D7C" w:rsidRDefault="00A74CB2" w:rsidP="00286D7C">
            <w:pPr>
              <w:ind w:left="0"/>
            </w:pPr>
            <w:r>
              <w:t>@Johann</w:t>
            </w:r>
          </w:p>
        </w:tc>
        <w:tc>
          <w:tcPr>
            <w:tcW w:w="2182" w:type="dxa"/>
          </w:tcPr>
          <w:p w:rsidR="00286D7C" w:rsidRDefault="00A74CB2" w:rsidP="00286D7C">
            <w:pPr>
              <w:ind w:left="0"/>
            </w:pPr>
            <w:r>
              <w:t>29/04/20</w:t>
            </w:r>
          </w:p>
        </w:tc>
      </w:tr>
      <w:tr w:rsidR="00A74CB2" w:rsidRPr="00E52810" w:rsidTr="00EE495C">
        <w:tc>
          <w:tcPr>
            <w:tcW w:w="6102" w:type="dxa"/>
          </w:tcPr>
          <w:p w:rsidR="00A74CB2" w:rsidRDefault="00A74CB2" w:rsidP="00A74CB2">
            <w:pPr>
              <w:pStyle w:val="Paragraphedeliste"/>
              <w:numPr>
                <w:ilvl w:val="0"/>
                <w:numId w:val="16"/>
              </w:numPr>
            </w:pPr>
            <w:r>
              <w:t>Réflexion sur les différentes tâches déjà définies</w:t>
            </w:r>
          </w:p>
        </w:tc>
        <w:tc>
          <w:tcPr>
            <w:tcW w:w="2182" w:type="dxa"/>
          </w:tcPr>
          <w:p w:rsidR="00A74CB2" w:rsidRDefault="00A74CB2" w:rsidP="00A74CB2">
            <w:pPr>
              <w:ind w:left="0"/>
            </w:pPr>
            <w:r>
              <w:t>@</w:t>
            </w:r>
            <w:r>
              <w:t>Equipe</w:t>
            </w:r>
          </w:p>
        </w:tc>
        <w:tc>
          <w:tcPr>
            <w:tcW w:w="2182" w:type="dxa"/>
          </w:tcPr>
          <w:p w:rsidR="00A74CB2" w:rsidRDefault="00A74CB2" w:rsidP="00A74CB2">
            <w:pPr>
              <w:ind w:left="0"/>
            </w:pPr>
            <w:r>
              <w:t>29</w:t>
            </w:r>
            <w:r>
              <w:t>/0</w:t>
            </w:r>
            <w:r>
              <w:t>4</w:t>
            </w:r>
            <w:r>
              <w:t>/</w:t>
            </w:r>
            <w:r>
              <w:t>20</w:t>
            </w:r>
          </w:p>
        </w:tc>
      </w:tr>
      <w:tr w:rsidR="00A74CB2" w:rsidRPr="00E52810" w:rsidTr="00EE495C">
        <w:tc>
          <w:tcPr>
            <w:tcW w:w="6102" w:type="dxa"/>
          </w:tcPr>
          <w:p w:rsidR="00A74CB2" w:rsidRDefault="00A74CB2" w:rsidP="00A74CB2">
            <w:pPr>
              <w:pStyle w:val="Paragraphedeliste"/>
              <w:numPr>
                <w:ilvl w:val="0"/>
                <w:numId w:val="16"/>
              </w:numPr>
            </w:pPr>
            <w:r>
              <w:t>Rédiger le cahier des charge</w:t>
            </w:r>
            <w:r w:rsidR="00137471">
              <w:t>s (= conception)</w:t>
            </w:r>
          </w:p>
        </w:tc>
        <w:tc>
          <w:tcPr>
            <w:tcW w:w="2182" w:type="dxa"/>
          </w:tcPr>
          <w:p w:rsidR="00A74CB2" w:rsidRDefault="00137471" w:rsidP="00A74CB2">
            <w:pPr>
              <w:ind w:left="0"/>
            </w:pPr>
            <w:r>
              <w:t>@Equipe</w:t>
            </w:r>
          </w:p>
        </w:tc>
        <w:tc>
          <w:tcPr>
            <w:tcW w:w="2182" w:type="dxa"/>
          </w:tcPr>
          <w:p w:rsidR="00A74CB2" w:rsidRDefault="00137471" w:rsidP="00A74CB2">
            <w:pPr>
              <w:ind w:left="0"/>
            </w:pPr>
            <w:r>
              <w:t>13/05/20</w:t>
            </w:r>
          </w:p>
        </w:tc>
      </w:tr>
      <w:tr w:rsidR="00A74CB2" w:rsidRPr="00E52810" w:rsidTr="00EE495C">
        <w:tc>
          <w:tcPr>
            <w:tcW w:w="6102" w:type="dxa"/>
          </w:tcPr>
          <w:p w:rsidR="00A74CB2" w:rsidRDefault="00A74CB2" w:rsidP="00A74CB2">
            <w:pPr>
              <w:pStyle w:val="Paragraphedeliste"/>
              <w:numPr>
                <w:ilvl w:val="0"/>
                <w:numId w:val="16"/>
              </w:numPr>
            </w:pPr>
            <w:r>
              <w:t>1</w:t>
            </w:r>
            <w:r w:rsidRPr="00286D7C">
              <w:rPr>
                <w:vertAlign w:val="superscript"/>
              </w:rPr>
              <w:t>ère</w:t>
            </w:r>
            <w:r>
              <w:t xml:space="preserve"> version de la partie Conception du projet</w:t>
            </w:r>
          </w:p>
        </w:tc>
        <w:tc>
          <w:tcPr>
            <w:tcW w:w="2182" w:type="dxa"/>
          </w:tcPr>
          <w:p w:rsidR="00A74CB2" w:rsidRDefault="00A74CB2" w:rsidP="00A74CB2">
            <w:pPr>
              <w:ind w:left="0"/>
            </w:pPr>
            <w:r>
              <w:t>@Equipe</w:t>
            </w:r>
          </w:p>
        </w:tc>
        <w:tc>
          <w:tcPr>
            <w:tcW w:w="2182" w:type="dxa"/>
          </w:tcPr>
          <w:p w:rsidR="00A74CB2" w:rsidRDefault="00A74CB2" w:rsidP="00A74CB2">
            <w:pPr>
              <w:ind w:left="0"/>
            </w:pPr>
            <w:r>
              <w:t>13/05/20</w:t>
            </w:r>
          </w:p>
        </w:tc>
      </w:tr>
    </w:tbl>
    <w:p w:rsidR="00A74CB2" w:rsidRDefault="00A74CB2" w:rsidP="00A74CB2">
      <w:pPr>
        <w:pStyle w:val="Titre2"/>
        <w:rPr>
          <w:b/>
          <w:lang w:bidi="fr-FR"/>
        </w:rPr>
      </w:pPr>
      <w:r>
        <w:rPr>
          <w:b/>
          <w:lang w:bidi="fr-FR"/>
        </w:rPr>
        <w:lastRenderedPageBreak/>
        <w:t>NOTES SUPPLÉMENTAIRES</w:t>
      </w:r>
    </w:p>
    <w:p w:rsidR="00137471" w:rsidRDefault="00137471" w:rsidP="00A74CB2">
      <w:pPr>
        <w:ind w:left="0"/>
        <w:rPr>
          <w:i/>
        </w:rPr>
      </w:pPr>
      <w:r>
        <w:rPr>
          <w:i/>
        </w:rPr>
        <w:t>Comme vous avez dû le voir, de nouvelles tâches ont fait leur apparition ci-dessus :</w:t>
      </w:r>
    </w:p>
    <w:p w:rsidR="00137471" w:rsidRDefault="00137471" w:rsidP="00A74CB2">
      <w:pPr>
        <w:ind w:left="0"/>
        <w:rPr>
          <w:i/>
        </w:rPr>
      </w:pPr>
      <w:r>
        <w:rPr>
          <w:i/>
        </w:rPr>
        <w:t xml:space="preserve">_ </w:t>
      </w:r>
      <w:r>
        <w:rPr>
          <w:i/>
        </w:rPr>
        <w:t>GANTT</w:t>
      </w:r>
      <w:r w:rsidR="003E7D04">
        <w:rPr>
          <w:i/>
        </w:rPr>
        <w:t xml:space="preserve"> initial</w:t>
      </w:r>
      <w:r>
        <w:rPr>
          <w:i/>
        </w:rPr>
        <w:t xml:space="preserve">, </w:t>
      </w:r>
    </w:p>
    <w:p w:rsidR="00137471" w:rsidRDefault="00137471" w:rsidP="00A74CB2">
      <w:pPr>
        <w:ind w:left="0"/>
        <w:rPr>
          <w:i/>
        </w:rPr>
      </w:pPr>
      <w:r>
        <w:rPr>
          <w:i/>
        </w:rPr>
        <w:t xml:space="preserve">_ </w:t>
      </w:r>
      <w:r>
        <w:rPr>
          <w:i/>
        </w:rPr>
        <w:t xml:space="preserve">Benchmark, </w:t>
      </w:r>
    </w:p>
    <w:p w:rsidR="00137471" w:rsidRDefault="00137471" w:rsidP="00137471">
      <w:pPr>
        <w:ind w:left="0"/>
        <w:rPr>
          <w:i/>
        </w:rPr>
      </w:pPr>
      <w:r>
        <w:rPr>
          <w:i/>
        </w:rPr>
        <w:t xml:space="preserve">_ </w:t>
      </w:r>
      <w:r w:rsidR="003E7D04">
        <w:rPr>
          <w:i/>
        </w:rPr>
        <w:t>Début de réflexion sur la g</w:t>
      </w:r>
      <w:r>
        <w:rPr>
          <w:i/>
        </w:rPr>
        <w:t>estion des risques,</w:t>
      </w:r>
      <w:r>
        <w:rPr>
          <w:i/>
        </w:rPr>
        <w:t xml:space="preserve"> </w:t>
      </w:r>
    </w:p>
    <w:p w:rsidR="00137471" w:rsidRDefault="00137471" w:rsidP="00A74CB2">
      <w:pPr>
        <w:ind w:left="0"/>
        <w:rPr>
          <w:i/>
        </w:rPr>
      </w:pPr>
      <w:r>
        <w:rPr>
          <w:i/>
        </w:rPr>
        <w:t xml:space="preserve">Ces tâches font partie de la </w:t>
      </w:r>
      <w:r w:rsidRPr="00137471">
        <w:rPr>
          <w:b/>
          <w:i/>
        </w:rPr>
        <w:t xml:space="preserve">phase de Démarrage </w:t>
      </w:r>
      <w:r>
        <w:rPr>
          <w:i/>
        </w:rPr>
        <w:t>d’un projet et je ne les avai</w:t>
      </w:r>
      <w:r w:rsidR="003E7D04">
        <w:rPr>
          <w:i/>
        </w:rPr>
        <w:t>s</w:t>
      </w:r>
      <w:r>
        <w:rPr>
          <w:i/>
        </w:rPr>
        <w:t xml:space="preserve"> pas prises en compte.</w:t>
      </w:r>
    </w:p>
    <w:p w:rsidR="003E7D04" w:rsidRDefault="00137471" w:rsidP="003E7D04">
      <w:pPr>
        <w:ind w:left="0"/>
        <w:rPr>
          <w:i/>
        </w:rPr>
      </w:pPr>
      <w:r>
        <w:rPr>
          <w:i/>
        </w:rPr>
        <w:t xml:space="preserve">Pour l’instant, nous nous sommes attribué les tâches avec Johann mais </w:t>
      </w:r>
      <w:r w:rsidR="003E7D04">
        <w:rPr>
          <w:i/>
        </w:rPr>
        <w:t>j</w:t>
      </w:r>
      <w:r>
        <w:rPr>
          <w:i/>
        </w:rPr>
        <w:t>e vous invite à nous contacter si telle ou telle tâche vous parle afin que nous puissions finaliser ce</w:t>
      </w:r>
      <w:r w:rsidR="003E7D04">
        <w:rPr>
          <w:i/>
        </w:rPr>
        <w:t xml:space="preserve">s 3 tâches le </w:t>
      </w:r>
      <w:r>
        <w:rPr>
          <w:i/>
        </w:rPr>
        <w:t xml:space="preserve">mercredi 29/04 et </w:t>
      </w:r>
      <w:r w:rsidR="003E7D04">
        <w:rPr>
          <w:i/>
        </w:rPr>
        <w:t>avancer sur la phase de conception (qui fait partie du démarrage) et de planification.</w:t>
      </w:r>
      <w:bookmarkStart w:id="0" w:name="_GoBack"/>
      <w:bookmarkEnd w:id="0"/>
      <w:r w:rsidR="003E7D04">
        <w:rPr>
          <w:i/>
        </w:rPr>
        <w:t xml:space="preserve"> </w:t>
      </w:r>
    </w:p>
    <w:p w:rsidR="003E7D04" w:rsidRPr="00A972C1" w:rsidRDefault="003E7D04" w:rsidP="00A74CB2">
      <w:pPr>
        <w:ind w:left="0"/>
        <w:rPr>
          <w:i/>
        </w:rPr>
      </w:pPr>
      <w:r>
        <w:rPr>
          <w:noProof/>
          <w:lang w:eastAsia="fr-FR"/>
        </w:rPr>
        <w:drawing>
          <wp:inline distT="0" distB="0" distL="0" distR="0" wp14:anchorId="42293AE2" wp14:editId="465FFFD5">
            <wp:extent cx="6645910" cy="280606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7C" w:rsidRDefault="00286D7C" w:rsidP="002E5B34">
      <w:pPr>
        <w:spacing w:before="0" w:after="0"/>
      </w:pPr>
    </w:p>
    <w:p w:rsidR="00B06A5B" w:rsidRDefault="00B06A5B" w:rsidP="00B06A5B">
      <w:pPr>
        <w:pStyle w:val="Titre2"/>
        <w:rPr>
          <w:b/>
          <w:lang w:bidi="fr-FR"/>
        </w:rPr>
      </w:pPr>
      <w:r>
        <w:rPr>
          <w:b/>
          <w:lang w:bidi="fr-FR"/>
        </w:rPr>
        <w:t>PROCHAIN</w:t>
      </w:r>
      <w:r w:rsidR="00E04165">
        <w:rPr>
          <w:b/>
          <w:lang w:bidi="fr-FR"/>
        </w:rPr>
        <w:t>S POINTS</w:t>
      </w:r>
    </w:p>
    <w:p w:rsidR="00EF602C" w:rsidRPr="00A5488B" w:rsidRDefault="00E501DC" w:rsidP="00A74CB2">
      <w:pPr>
        <w:rPr>
          <w:lang w:bidi="fr-FR"/>
        </w:rPr>
      </w:pPr>
      <w:sdt>
        <w:sdtPr>
          <w:alias w:val="Date et heure de la réunion :"/>
          <w:tag w:val="Date et heure de la réunion :"/>
          <w:id w:val="1302735715"/>
          <w:placeholder>
            <w:docPart w:val="7C8B0C034B0E48AA87B625DDF76CA305"/>
          </w:placeholder>
          <w:temporary/>
          <w:showingPlcHdr/>
          <w15:appearance w15:val="hidden"/>
        </w:sdtPr>
        <w:sdtEndPr/>
        <w:sdtContent>
          <w:r w:rsidR="00B06A5B">
            <w:rPr>
              <w:lang w:bidi="fr-FR"/>
            </w:rPr>
            <w:t>Date de la réunion | Heure</w:t>
          </w:r>
        </w:sdtContent>
      </w:sdt>
      <w:r w:rsidR="00B06A5B">
        <w:t> :</w:t>
      </w:r>
      <w:r w:rsidR="00B06A5B">
        <w:tab/>
      </w:r>
      <w:r w:rsidR="00B06A5B">
        <w:tab/>
      </w:r>
      <w:r w:rsidR="00B06A5B">
        <w:rPr>
          <w:lang w:bidi="fr-FR"/>
        </w:rPr>
        <w:t xml:space="preserve"> </w:t>
      </w:r>
      <w:r w:rsidR="00B06A5B" w:rsidRPr="00A5488B">
        <w:rPr>
          <w:lang w:bidi="fr-FR"/>
        </w:rPr>
        <w:t xml:space="preserve"> </w:t>
      </w:r>
    </w:p>
    <w:p w:rsidR="00EF602C" w:rsidRPr="00A5488B" w:rsidRDefault="00EF602C" w:rsidP="00EF602C">
      <w:pPr>
        <w:rPr>
          <w:rStyle w:val="Emphaseple"/>
          <w:b/>
          <w:i w:val="0"/>
          <w:lang w:bidi="fr-FR"/>
        </w:rPr>
      </w:pPr>
      <w:r w:rsidRPr="00A5488B">
        <w:rPr>
          <w:lang w:bidi="fr-FR"/>
        </w:rPr>
        <w:tab/>
      </w:r>
      <w:r w:rsidRPr="00A5488B">
        <w:rPr>
          <w:rStyle w:val="Emphaseple"/>
          <w:b/>
          <w:i w:val="0"/>
        </w:rPr>
        <w:t>29/04/2020</w:t>
      </w:r>
      <w:r w:rsidRPr="00A5488B">
        <w:rPr>
          <w:rStyle w:val="Emphaseple"/>
          <w:b/>
          <w:i w:val="0"/>
          <w:lang w:bidi="fr-FR"/>
        </w:rPr>
        <w:t xml:space="preserve"> – 08h30 avec l’équipe projet </w:t>
      </w:r>
    </w:p>
    <w:p w:rsidR="00EF602C" w:rsidRPr="00A5488B" w:rsidRDefault="00EF602C" w:rsidP="00EF602C">
      <w:pPr>
        <w:pStyle w:val="Paragraphedeliste"/>
        <w:numPr>
          <w:ilvl w:val="1"/>
          <w:numId w:val="20"/>
        </w:numPr>
        <w:rPr>
          <w:rStyle w:val="Emphaseple"/>
          <w:i w:val="0"/>
          <w:iCs w:val="0"/>
        </w:rPr>
      </w:pPr>
      <w:r w:rsidRPr="00A5488B">
        <w:rPr>
          <w:rStyle w:val="Emphaseple"/>
          <w:i w:val="0"/>
          <w:lang w:bidi="fr-FR"/>
        </w:rPr>
        <w:t>pour échanger sur la mise en place du projet et sa coordination grâce aux premiers retours des binômes sur leurs tâches respectives</w:t>
      </w:r>
    </w:p>
    <w:p w:rsidR="00EF602C" w:rsidRPr="00A5488B" w:rsidRDefault="00EF602C" w:rsidP="00EF602C">
      <w:pPr>
        <w:pStyle w:val="Paragraphedeliste"/>
        <w:numPr>
          <w:ilvl w:val="1"/>
          <w:numId w:val="20"/>
        </w:numPr>
      </w:pPr>
      <w:r w:rsidRPr="00A5488B">
        <w:rPr>
          <w:rStyle w:val="Emphaseple"/>
          <w:i w:val="0"/>
          <w:lang w:bidi="fr-FR"/>
        </w:rPr>
        <w:t>partage de la trame de création des scènes</w:t>
      </w:r>
    </w:p>
    <w:p w:rsidR="00EF602C" w:rsidRDefault="00EF602C" w:rsidP="00EF602C">
      <w:pPr>
        <w:pStyle w:val="Paragraphedeliste"/>
        <w:ind w:left="1440"/>
      </w:pPr>
    </w:p>
    <w:p w:rsidR="00B06A5B" w:rsidRPr="00B06A5B" w:rsidRDefault="00B06A5B" w:rsidP="00B06A5B">
      <w:pPr>
        <w:pStyle w:val="Titre2"/>
        <w:rPr>
          <w:b/>
        </w:rPr>
      </w:pPr>
    </w:p>
    <w:p w:rsidR="00B06A5B" w:rsidRDefault="00B06A5B" w:rsidP="00B06A5B"/>
    <w:sectPr w:rsidR="00B06A5B" w:rsidSect="000746C7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DC" w:rsidRDefault="00E501DC">
      <w:pPr>
        <w:spacing w:after="0"/>
      </w:pPr>
      <w:r>
        <w:separator/>
      </w:r>
    </w:p>
  </w:endnote>
  <w:endnote w:type="continuationSeparator" w:id="0">
    <w:p w:rsidR="00E501DC" w:rsidRDefault="00E50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0F2" w:rsidRDefault="00CB50F2" w:rsidP="00CB50F2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3E7D04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DC" w:rsidRDefault="00E501DC">
      <w:pPr>
        <w:spacing w:after="0"/>
      </w:pPr>
      <w:r>
        <w:separator/>
      </w:r>
    </w:p>
  </w:footnote>
  <w:footnote w:type="continuationSeparator" w:id="0">
    <w:p w:rsidR="00E501DC" w:rsidRDefault="00E501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D144F"/>
    <w:multiLevelType w:val="hybridMultilevel"/>
    <w:tmpl w:val="90E899A6"/>
    <w:lvl w:ilvl="0" w:tplc="4C48F7FE">
      <w:start w:val="1"/>
      <w:numFmt w:val="bullet"/>
      <w:lvlText w:val="✓"/>
      <w:lvlJc w:val="left"/>
      <w:pPr>
        <w:ind w:left="792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7D06033"/>
    <w:multiLevelType w:val="hybridMultilevel"/>
    <w:tmpl w:val="43E88AB4"/>
    <w:lvl w:ilvl="0" w:tplc="4C48F7FE">
      <w:start w:val="1"/>
      <w:numFmt w:val="bullet"/>
      <w:lvlText w:val="✓"/>
      <w:lvlJc w:val="left"/>
      <w:pPr>
        <w:ind w:left="792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A911595"/>
    <w:multiLevelType w:val="multilevel"/>
    <w:tmpl w:val="783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806FF"/>
    <w:multiLevelType w:val="hybridMultilevel"/>
    <w:tmpl w:val="A1108CCE"/>
    <w:lvl w:ilvl="0" w:tplc="3D10EB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970FB"/>
    <w:multiLevelType w:val="hybridMultilevel"/>
    <w:tmpl w:val="7488233C"/>
    <w:lvl w:ilvl="0" w:tplc="E2E4E1A8">
      <w:start w:val="1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28476409"/>
    <w:multiLevelType w:val="hybridMultilevel"/>
    <w:tmpl w:val="F8406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21DD3"/>
    <w:multiLevelType w:val="multilevel"/>
    <w:tmpl w:val="D65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63384"/>
    <w:multiLevelType w:val="hybridMultilevel"/>
    <w:tmpl w:val="024C94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4B05F3"/>
    <w:multiLevelType w:val="multilevel"/>
    <w:tmpl w:val="BE2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37603"/>
    <w:multiLevelType w:val="hybridMultilevel"/>
    <w:tmpl w:val="024C94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11"/>
  </w:num>
  <w:num w:numId="15">
    <w:abstractNumId w:val="10"/>
  </w:num>
  <w:num w:numId="16">
    <w:abstractNumId w:val="19"/>
  </w:num>
  <w:num w:numId="17">
    <w:abstractNumId w:val="13"/>
  </w:num>
  <w:num w:numId="18">
    <w:abstractNumId w:val="17"/>
  </w:num>
  <w:num w:numId="19">
    <w:abstractNumId w:val="18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3"/>
    <w:rsid w:val="00070820"/>
    <w:rsid w:val="000746C7"/>
    <w:rsid w:val="000871F1"/>
    <w:rsid w:val="000E598D"/>
    <w:rsid w:val="001005E5"/>
    <w:rsid w:val="00107A25"/>
    <w:rsid w:val="001118FD"/>
    <w:rsid w:val="00137471"/>
    <w:rsid w:val="00152CC8"/>
    <w:rsid w:val="0017681F"/>
    <w:rsid w:val="001C4546"/>
    <w:rsid w:val="00216E66"/>
    <w:rsid w:val="00286D7C"/>
    <w:rsid w:val="002A5F1F"/>
    <w:rsid w:val="002B6760"/>
    <w:rsid w:val="002B6C94"/>
    <w:rsid w:val="002E5AF5"/>
    <w:rsid w:val="002E5B34"/>
    <w:rsid w:val="002E7469"/>
    <w:rsid w:val="002F4ABE"/>
    <w:rsid w:val="003037F5"/>
    <w:rsid w:val="003203B3"/>
    <w:rsid w:val="003A21EE"/>
    <w:rsid w:val="003B1BCE"/>
    <w:rsid w:val="003C1B81"/>
    <w:rsid w:val="003C6B6C"/>
    <w:rsid w:val="003D0D72"/>
    <w:rsid w:val="003E71B2"/>
    <w:rsid w:val="003E7D04"/>
    <w:rsid w:val="003F28C4"/>
    <w:rsid w:val="00410E60"/>
    <w:rsid w:val="0041439B"/>
    <w:rsid w:val="00444D8F"/>
    <w:rsid w:val="00486411"/>
    <w:rsid w:val="00496021"/>
    <w:rsid w:val="004D138C"/>
    <w:rsid w:val="0052642B"/>
    <w:rsid w:val="00540A2D"/>
    <w:rsid w:val="00541808"/>
    <w:rsid w:val="00557792"/>
    <w:rsid w:val="00565614"/>
    <w:rsid w:val="00577FB8"/>
    <w:rsid w:val="005850AF"/>
    <w:rsid w:val="005D3593"/>
    <w:rsid w:val="005E7D19"/>
    <w:rsid w:val="0063471E"/>
    <w:rsid w:val="0066086F"/>
    <w:rsid w:val="0066108B"/>
    <w:rsid w:val="00672A6F"/>
    <w:rsid w:val="006928B4"/>
    <w:rsid w:val="006B1295"/>
    <w:rsid w:val="006D571F"/>
    <w:rsid w:val="006F5A3F"/>
    <w:rsid w:val="00711F76"/>
    <w:rsid w:val="00714174"/>
    <w:rsid w:val="007253CC"/>
    <w:rsid w:val="00766979"/>
    <w:rsid w:val="007A73FD"/>
    <w:rsid w:val="007C77E8"/>
    <w:rsid w:val="00801EC8"/>
    <w:rsid w:val="008431CB"/>
    <w:rsid w:val="0086707E"/>
    <w:rsid w:val="008B1FEA"/>
    <w:rsid w:val="008E2FAF"/>
    <w:rsid w:val="009122D0"/>
    <w:rsid w:val="0093449A"/>
    <w:rsid w:val="0093449B"/>
    <w:rsid w:val="00962C09"/>
    <w:rsid w:val="00987506"/>
    <w:rsid w:val="009916AE"/>
    <w:rsid w:val="009925DD"/>
    <w:rsid w:val="009A640E"/>
    <w:rsid w:val="009B54B5"/>
    <w:rsid w:val="009F190C"/>
    <w:rsid w:val="00A104FB"/>
    <w:rsid w:val="00A5488B"/>
    <w:rsid w:val="00A555FD"/>
    <w:rsid w:val="00A74CB2"/>
    <w:rsid w:val="00A972C1"/>
    <w:rsid w:val="00A979E1"/>
    <w:rsid w:val="00B06A5B"/>
    <w:rsid w:val="00B45E12"/>
    <w:rsid w:val="00B5323A"/>
    <w:rsid w:val="00BA5FB8"/>
    <w:rsid w:val="00BB2D9E"/>
    <w:rsid w:val="00C0525E"/>
    <w:rsid w:val="00C9013A"/>
    <w:rsid w:val="00CB50F2"/>
    <w:rsid w:val="00CF57A7"/>
    <w:rsid w:val="00CF5C61"/>
    <w:rsid w:val="00D6466C"/>
    <w:rsid w:val="00D6720D"/>
    <w:rsid w:val="00D710B6"/>
    <w:rsid w:val="00D90A37"/>
    <w:rsid w:val="00D92360"/>
    <w:rsid w:val="00DC2307"/>
    <w:rsid w:val="00E04165"/>
    <w:rsid w:val="00E06290"/>
    <w:rsid w:val="00E501DC"/>
    <w:rsid w:val="00E52810"/>
    <w:rsid w:val="00E61B2B"/>
    <w:rsid w:val="00E70F21"/>
    <w:rsid w:val="00E73CB0"/>
    <w:rsid w:val="00E9593C"/>
    <w:rsid w:val="00EB43FE"/>
    <w:rsid w:val="00EC6EA3"/>
    <w:rsid w:val="00EE3B7B"/>
    <w:rsid w:val="00EF06BE"/>
    <w:rsid w:val="00EF602C"/>
    <w:rsid w:val="00F06F7B"/>
    <w:rsid w:val="00F32E83"/>
    <w:rsid w:val="00F41231"/>
    <w:rsid w:val="00F45ED3"/>
    <w:rsid w:val="00F5026B"/>
    <w:rsid w:val="00F560A1"/>
    <w:rsid w:val="00F77E26"/>
    <w:rsid w:val="00FC130B"/>
    <w:rsid w:val="00FC14F3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71AF19-058E-4529-BCF0-7EB69FE0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Titre1">
    <w:name w:val="heading 1"/>
    <w:basedOn w:val="Normal"/>
    <w:link w:val="Titre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ompterenduderunion">
    <w:name w:val="Compte rendu de réunion"/>
    <w:basedOn w:val="Tableau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frenceple">
    <w:name w:val="Subtle Reference"/>
    <w:basedOn w:val="Policepardfaut"/>
    <w:uiPriority w:val="2"/>
    <w:qFormat/>
    <w:rsid w:val="00CB50F2"/>
    <w:rPr>
      <w:caps/>
      <w:smallCaps w:val="0"/>
      <w:color w:val="9F2936" w:themeColor="accent2"/>
    </w:rPr>
  </w:style>
  <w:style w:type="paragraph" w:styleId="En-tte">
    <w:name w:val="header"/>
    <w:basedOn w:val="Normal"/>
    <w:link w:val="En-tte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A979E1"/>
    <w:rPr>
      <w:rFonts w:eastAsiaTheme="minorEastAsia"/>
      <w:szCs w:val="21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F5C61"/>
  </w:style>
  <w:style w:type="paragraph" w:styleId="Normalcentr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C6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C61"/>
    <w:rPr>
      <w:spacing w:val="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F5C6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F5C61"/>
    <w:rPr>
      <w:spacing w:val="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F5C61"/>
    <w:rPr>
      <w:spacing w:val="4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F5C61"/>
    <w:rPr>
      <w:spacing w:val="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F5C6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F5C61"/>
    <w:rPr>
      <w:spacing w:val="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F5C61"/>
    <w:rPr>
      <w:spacing w:val="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F5C61"/>
    <w:rPr>
      <w:spacing w:val="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F5C61"/>
    <w:rPr>
      <w:spacing w:val="4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5C6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5C6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5C61"/>
    <w:rPr>
      <w:spacing w:val="4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5C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5C61"/>
    <w:rPr>
      <w:b/>
      <w:bCs/>
      <w:spacing w:val="4"/>
      <w:szCs w:val="20"/>
    </w:rPr>
  </w:style>
  <w:style w:type="table" w:styleId="Listefonce">
    <w:name w:val="Dark List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F5C61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F5C61"/>
    <w:rPr>
      <w:spacing w:val="4"/>
    </w:rPr>
  </w:style>
  <w:style w:type="character" w:styleId="Accentuation">
    <w:name w:val="Emphasis"/>
    <w:basedOn w:val="Policepardfaut"/>
    <w:uiPriority w:val="20"/>
    <w:semiHidden/>
    <w:unhideWhenUsed/>
    <w:qFormat/>
    <w:rsid w:val="00CF5C61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5C61"/>
    <w:rPr>
      <w:spacing w:val="4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B50F2"/>
    <w:rPr>
      <w:rFonts w:eastAsiaTheme="minorEastAsia"/>
      <w:szCs w:val="21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C61"/>
    <w:rPr>
      <w:spacing w:val="4"/>
      <w:szCs w:val="20"/>
    </w:rPr>
  </w:style>
  <w:style w:type="table" w:styleId="TableauGrille1Clair">
    <w:name w:val="Grid Table 1 Light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3">
    <w:name w:val="Grid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itre6Car">
    <w:name w:val="Titre 6 Car"/>
    <w:basedOn w:val="Policepardfaut"/>
    <w:link w:val="Titre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itre7Car">
    <w:name w:val="Titre 7 Car"/>
    <w:basedOn w:val="Policepardfaut"/>
    <w:link w:val="Titre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itre8Car">
    <w:name w:val="Titre 8 Car"/>
    <w:basedOn w:val="Policepardfaut"/>
    <w:link w:val="Titre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F5C61"/>
  </w:style>
  <w:style w:type="paragraph" w:styleId="AdresseHTML">
    <w:name w:val="HTML Address"/>
    <w:basedOn w:val="Normal"/>
    <w:link w:val="Adresse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F5C61"/>
    <w:rPr>
      <w:i/>
      <w:iCs/>
      <w:spacing w:val="4"/>
    </w:rPr>
  </w:style>
  <w:style w:type="character" w:styleId="CitationHTML">
    <w:name w:val="HTML Cite"/>
    <w:basedOn w:val="Policepardfaut"/>
    <w:uiPriority w:val="99"/>
    <w:semiHidden/>
    <w:unhideWhenUsed/>
    <w:rsid w:val="00CF5C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F5C6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F5C6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illeclaire">
    <w:name w:val="Light Grid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F5C61"/>
  </w:style>
  <w:style w:type="paragraph" w:styleId="Liste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2">
    <w:name w:val="List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3">
    <w:name w:val="List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F5C61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F5C61"/>
    <w:rPr>
      <w:spacing w:val="4"/>
    </w:rPr>
  </w:style>
  <w:style w:type="character" w:styleId="Numrodepage">
    <w:name w:val="page number"/>
    <w:basedOn w:val="Policepardfaut"/>
    <w:uiPriority w:val="99"/>
    <w:semiHidden/>
    <w:unhideWhenUsed/>
    <w:rsid w:val="00CF5C61"/>
  </w:style>
  <w:style w:type="table" w:styleId="Tableausimple1">
    <w:name w:val="Plain Table 1"/>
    <w:basedOn w:val="Tableau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lev">
    <w:name w:val="Strong"/>
    <w:basedOn w:val="Policepardfaut"/>
    <w:uiPriority w:val="22"/>
    <w:semiHidden/>
    <w:unhideWhenUsed/>
    <w:qFormat/>
    <w:rsid w:val="00CF5C61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mphaseple">
    <w:name w:val="Subtle Emphasis"/>
    <w:basedOn w:val="Policepardfaut"/>
    <w:uiPriority w:val="10"/>
    <w:qFormat/>
    <w:rsid w:val="00A979E1"/>
    <w:rPr>
      <w:i/>
      <w:iCs/>
      <w:color w:val="auto"/>
    </w:rPr>
  </w:style>
  <w:style w:type="table" w:styleId="Effetsdetableau3D1">
    <w:name w:val="Table 3D effects 1"/>
    <w:basedOn w:val="Tableau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itreTR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332330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9BB65BF0A647D487B0AA2B40F19F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404EA-7F0E-4A77-9358-F5E27CA0814A}"/>
      </w:docPartPr>
      <w:docPartBody>
        <w:p w:rsidR="005C4FF3" w:rsidRDefault="00B0557C">
          <w:pPr>
            <w:pStyle w:val="E29BB65BF0A647D487B0AA2B40F19F85"/>
          </w:pPr>
          <w:r>
            <w:rPr>
              <w:lang w:bidi="fr-FR"/>
            </w:rPr>
            <w:t>|</w:t>
          </w:r>
        </w:p>
      </w:docPartBody>
    </w:docPart>
    <w:docPart>
      <w:docPartPr>
        <w:name w:val="7D87DAF3A6A94B1B8582AA0AAFE07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42E1C8-13A9-4E7D-BDE3-DF357022652A}"/>
      </w:docPartPr>
      <w:docPartBody>
        <w:p w:rsidR="005C4FF3" w:rsidRDefault="00B0557C">
          <w:pPr>
            <w:pStyle w:val="7D87DAF3A6A94B1B8582AA0AAFE07973"/>
          </w:pPr>
          <w:r w:rsidRPr="00CB50F2">
            <w:rPr>
              <w:rStyle w:val="Rfrenceple"/>
              <w:lang w:bidi="fr-FR"/>
            </w:rPr>
            <w:t>Compte rendu</w:t>
          </w:r>
        </w:p>
      </w:docPartBody>
    </w:docPart>
    <w:docPart>
      <w:docPartPr>
        <w:name w:val="CA8C6F020EDB45C4BAD3F9D73C39B6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DE8642-4300-4675-921E-52F0C96137A7}"/>
      </w:docPartPr>
      <w:docPartBody>
        <w:p w:rsidR="005C4FF3" w:rsidRDefault="00B0557C">
          <w:pPr>
            <w:pStyle w:val="CA8C6F020EDB45C4BAD3F9D73C39B6A6"/>
          </w:pPr>
          <w:r>
            <w:rPr>
              <w:lang w:bidi="fr-FR"/>
            </w:rPr>
            <w:t>Date de la réunion | Heure</w:t>
          </w:r>
        </w:p>
      </w:docPartBody>
    </w:docPart>
    <w:docPart>
      <w:docPartPr>
        <w:name w:val="C72B39C5DEB04FC09D583F7E8BD3F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15C65-32AE-455B-A29A-A50D81EE2848}"/>
      </w:docPartPr>
      <w:docPartBody>
        <w:p w:rsidR="005C4FF3" w:rsidRDefault="00B0557C">
          <w:pPr>
            <w:pStyle w:val="C72B39C5DEB04FC09D583F7E8BD3F436"/>
          </w:pPr>
          <w:r>
            <w:rPr>
              <w:lang w:bidi="fr-FR"/>
            </w:rPr>
            <w:t>Sujets à l’ordre du jour</w:t>
          </w:r>
        </w:p>
      </w:docPartBody>
    </w:docPart>
    <w:docPart>
      <w:docPartPr>
        <w:name w:val="6BA9F53C170843508BE2030665E99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BD69C0-49A0-4638-996D-1E3135C76168}"/>
      </w:docPartPr>
      <w:docPartBody>
        <w:p w:rsidR="005C4FF3" w:rsidRDefault="00080035" w:rsidP="00080035">
          <w:pPr>
            <w:pStyle w:val="6BA9F53C170843508BE2030665E99070"/>
          </w:pPr>
          <w:r w:rsidRPr="00A979E1">
            <w:rPr>
              <w:lang w:bidi="fr-FR"/>
            </w:rPr>
            <w:t>Type de réunion</w:t>
          </w:r>
        </w:p>
      </w:docPartBody>
    </w:docPart>
    <w:docPart>
      <w:docPartPr>
        <w:name w:val="7C8B0C034B0E48AA87B625DDF76CA3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091CB-8106-4DBE-AF60-BF9B883DCCB6}"/>
      </w:docPartPr>
      <w:docPartBody>
        <w:p w:rsidR="005C4FF3" w:rsidRDefault="00080035" w:rsidP="00080035">
          <w:pPr>
            <w:pStyle w:val="7C8B0C034B0E48AA87B625DDF76CA305"/>
          </w:pPr>
          <w:r>
            <w:rPr>
              <w:lang w:bidi="fr-FR"/>
            </w:rPr>
            <w:t>Date de la réunion | Heure</w:t>
          </w:r>
        </w:p>
      </w:docPartBody>
    </w:docPart>
    <w:docPart>
      <w:docPartPr>
        <w:name w:val="F017F0827A264F1C80FDF2E968F4E2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11512-F48D-4B77-A44C-0E0EF07669B8}"/>
      </w:docPartPr>
      <w:docPartBody>
        <w:p w:rsidR="00000000" w:rsidRDefault="00D02F05" w:rsidP="00D02F05">
          <w:pPr>
            <w:pStyle w:val="F017F0827A264F1C80FDF2E968F4E21A"/>
          </w:pPr>
          <w:r w:rsidRPr="00E52810">
            <w:rPr>
              <w:lang w:bidi="fr-FR"/>
            </w:rPr>
            <w:t>Date d’échéance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35"/>
    <w:rsid w:val="00080035"/>
    <w:rsid w:val="000C59C9"/>
    <w:rsid w:val="001A1AF7"/>
    <w:rsid w:val="001C1B88"/>
    <w:rsid w:val="00212A01"/>
    <w:rsid w:val="00233541"/>
    <w:rsid w:val="00401247"/>
    <w:rsid w:val="005C4FF3"/>
    <w:rsid w:val="00651584"/>
    <w:rsid w:val="00684634"/>
    <w:rsid w:val="0073366E"/>
    <w:rsid w:val="00795E55"/>
    <w:rsid w:val="00B0557C"/>
    <w:rsid w:val="00D02F05"/>
    <w:rsid w:val="00E01F94"/>
    <w:rsid w:val="00E428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9323FA95E32406F811F0CF5558E6193">
    <w:name w:val="B9323FA95E32406F811F0CF5558E6193"/>
  </w:style>
  <w:style w:type="paragraph" w:customStyle="1" w:styleId="E29BB65BF0A647D487B0AA2B40F19F85">
    <w:name w:val="E29BB65BF0A647D487B0AA2B40F19F85"/>
  </w:style>
  <w:style w:type="character" w:styleId="Rfrenceple">
    <w:name w:val="Subtle Reference"/>
    <w:basedOn w:val="Policepardfaut"/>
    <w:uiPriority w:val="2"/>
    <w:qFormat/>
    <w:rPr>
      <w:caps/>
      <w:smallCaps w:val="0"/>
      <w:color w:val="ED7D31" w:themeColor="accent2"/>
    </w:rPr>
  </w:style>
  <w:style w:type="paragraph" w:customStyle="1" w:styleId="7D87DAF3A6A94B1B8582AA0AAFE07973">
    <w:name w:val="7D87DAF3A6A94B1B8582AA0AAFE07973"/>
  </w:style>
  <w:style w:type="paragraph" w:customStyle="1" w:styleId="CA8C6F020EDB45C4BAD3F9D73C39B6A6">
    <w:name w:val="CA8C6F020EDB45C4BAD3F9D73C39B6A6"/>
  </w:style>
  <w:style w:type="character" w:styleId="Emphaseple">
    <w:name w:val="Subtle Emphasis"/>
    <w:basedOn w:val="Policepardfaut"/>
    <w:uiPriority w:val="10"/>
    <w:qFormat/>
    <w:rPr>
      <w:i/>
      <w:iCs/>
      <w:color w:val="auto"/>
    </w:rPr>
  </w:style>
  <w:style w:type="paragraph" w:customStyle="1" w:styleId="5C089A801A45420B8684F51E21CD0BB1">
    <w:name w:val="5C089A801A45420B8684F51E21CD0BB1"/>
  </w:style>
  <w:style w:type="paragraph" w:customStyle="1" w:styleId="A0DCBBFBFF4649948469AC206D7DDBA2">
    <w:name w:val="A0DCBBFBFF4649948469AC206D7DDBA2"/>
  </w:style>
  <w:style w:type="paragraph" w:customStyle="1" w:styleId="A769610EC01C46AD8737AB7C6E0BCC5F">
    <w:name w:val="A769610EC01C46AD8737AB7C6E0BCC5F"/>
  </w:style>
  <w:style w:type="paragraph" w:customStyle="1" w:styleId="3C55CF6899AC4A06ADA39AA20C15B402">
    <w:name w:val="3C55CF6899AC4A06ADA39AA20C15B402"/>
  </w:style>
  <w:style w:type="paragraph" w:customStyle="1" w:styleId="77991638402142AE9A37F675B4F3736A">
    <w:name w:val="77991638402142AE9A37F675B4F3736A"/>
  </w:style>
  <w:style w:type="paragraph" w:customStyle="1" w:styleId="BC7EFB28CFD34CA9843C1271E0E4C881">
    <w:name w:val="BC7EFB28CFD34CA9843C1271E0E4C881"/>
  </w:style>
  <w:style w:type="paragraph" w:customStyle="1" w:styleId="AB5D579BDA79408BB8D276149B596F51">
    <w:name w:val="AB5D579BDA79408BB8D276149B596F51"/>
  </w:style>
  <w:style w:type="paragraph" w:customStyle="1" w:styleId="9A8EC0181C5A4A20A6AD3AC1039E6EA0">
    <w:name w:val="9A8EC0181C5A4A20A6AD3AC1039E6EA0"/>
  </w:style>
  <w:style w:type="paragraph" w:customStyle="1" w:styleId="05DD33276E6A426DB91B6019FA9316B9">
    <w:name w:val="05DD33276E6A426DB91B6019FA9316B9"/>
  </w:style>
  <w:style w:type="paragraph" w:customStyle="1" w:styleId="32AAD13302694E68B52E5616BB4E0F0B">
    <w:name w:val="32AAD13302694E68B52E5616BB4E0F0B"/>
  </w:style>
  <w:style w:type="paragraph" w:customStyle="1" w:styleId="661BE25C442747B899ABB2D556DECB8A">
    <w:name w:val="661BE25C442747B899ABB2D556DECB8A"/>
  </w:style>
  <w:style w:type="paragraph" w:customStyle="1" w:styleId="F4BEFC01DFF849988BFDEDB47FDF54E1">
    <w:name w:val="F4BEFC01DFF849988BFDEDB47FDF54E1"/>
  </w:style>
  <w:style w:type="paragraph" w:customStyle="1" w:styleId="0FC9A5DA7A1349B4A41F59A23D59BA57">
    <w:name w:val="0FC9A5DA7A1349B4A41F59A23D59BA57"/>
  </w:style>
  <w:style w:type="paragraph" w:customStyle="1" w:styleId="C72B39C5DEB04FC09D583F7E8BD3F436">
    <w:name w:val="C72B39C5DEB04FC09D583F7E8BD3F436"/>
  </w:style>
  <w:style w:type="paragraph" w:customStyle="1" w:styleId="CA87CAC2036D405CB60B6E4CE260163D">
    <w:name w:val="CA87CAC2036D405CB60B6E4CE260163D"/>
  </w:style>
  <w:style w:type="paragraph" w:customStyle="1" w:styleId="C17A808DCF5C4FA6A0C94CE182364F5A">
    <w:name w:val="C17A808DCF5C4FA6A0C94CE182364F5A"/>
  </w:style>
  <w:style w:type="paragraph" w:customStyle="1" w:styleId="8072D6FEDDB344F7839FC43B89CD09BC">
    <w:name w:val="8072D6FEDDB344F7839FC43B89CD09BC"/>
  </w:style>
  <w:style w:type="paragraph" w:customStyle="1" w:styleId="978047EB171A41E0AD81A27E47AFCC88">
    <w:name w:val="978047EB171A41E0AD81A27E47AFCC88"/>
  </w:style>
  <w:style w:type="paragraph" w:customStyle="1" w:styleId="AAAB8A2EF43348A68CF7E0E50C2B1A31">
    <w:name w:val="AAAB8A2EF43348A68CF7E0E50C2B1A31"/>
  </w:style>
  <w:style w:type="paragraph" w:customStyle="1" w:styleId="D53986C89B4B4B49AE51D017A982E173">
    <w:name w:val="D53986C89B4B4B49AE51D017A982E173"/>
  </w:style>
  <w:style w:type="paragraph" w:customStyle="1" w:styleId="ACB6A00EB83A477CAFC4550195E28DC5">
    <w:name w:val="ACB6A00EB83A477CAFC4550195E28DC5"/>
  </w:style>
  <w:style w:type="paragraph" w:customStyle="1" w:styleId="7C2ADC06A0F04B7785232DC20DC81D2D">
    <w:name w:val="7C2ADC06A0F04B7785232DC20DC81D2D"/>
  </w:style>
  <w:style w:type="paragraph" w:customStyle="1" w:styleId="DA7B44DCC2254E0595CE541DB04BE02D">
    <w:name w:val="DA7B44DCC2254E0595CE541DB04BE02D"/>
  </w:style>
  <w:style w:type="paragraph" w:customStyle="1" w:styleId="5F675139E5A84D828F6E9E3DF28947F1">
    <w:name w:val="5F675139E5A84D828F6E9E3DF28947F1"/>
  </w:style>
  <w:style w:type="paragraph" w:customStyle="1" w:styleId="D304211B04F04E0C9FD6DBD182BF81F9">
    <w:name w:val="D304211B04F04E0C9FD6DBD182BF81F9"/>
  </w:style>
  <w:style w:type="paragraph" w:customStyle="1" w:styleId="5DC23D2325FE4355AFEBFE4FD7330555">
    <w:name w:val="5DC23D2325FE4355AFEBFE4FD7330555"/>
  </w:style>
  <w:style w:type="paragraph" w:customStyle="1" w:styleId="827C33529F334A9EBFB07120140DA19E">
    <w:name w:val="827C33529F334A9EBFB07120140DA19E"/>
  </w:style>
  <w:style w:type="paragraph" w:customStyle="1" w:styleId="0FD8130FF45F4729B0E61DA77C6AD4D8">
    <w:name w:val="0FD8130FF45F4729B0E61DA77C6AD4D8"/>
  </w:style>
  <w:style w:type="paragraph" w:customStyle="1" w:styleId="AB8763A9CB9045B69336EC02453EB80A">
    <w:name w:val="AB8763A9CB9045B69336EC02453EB80A"/>
  </w:style>
  <w:style w:type="paragraph" w:customStyle="1" w:styleId="0AB052F4E062427CAE182AFE30116069">
    <w:name w:val="0AB052F4E062427CAE182AFE30116069"/>
  </w:style>
  <w:style w:type="paragraph" w:customStyle="1" w:styleId="F4E37393F507488ABC4315FCD34785F2">
    <w:name w:val="F4E37393F507488ABC4315FCD34785F2"/>
  </w:style>
  <w:style w:type="paragraph" w:customStyle="1" w:styleId="C39C8DA58E084E73872D259994C6C7E6">
    <w:name w:val="C39C8DA58E084E73872D259994C6C7E6"/>
  </w:style>
  <w:style w:type="paragraph" w:customStyle="1" w:styleId="92F5A78FA6A54D5A8141E9A3D3C952E3">
    <w:name w:val="92F5A78FA6A54D5A8141E9A3D3C952E3"/>
  </w:style>
  <w:style w:type="paragraph" w:customStyle="1" w:styleId="85C41227C9D24BB98A4DE5C348BE0CC1">
    <w:name w:val="85C41227C9D24BB98A4DE5C348BE0CC1"/>
  </w:style>
  <w:style w:type="paragraph" w:customStyle="1" w:styleId="6845C00489E84245AD5937104064B3FE">
    <w:name w:val="6845C00489E84245AD5937104064B3FE"/>
  </w:style>
  <w:style w:type="paragraph" w:customStyle="1" w:styleId="EF18DFF344EA4C00AF6434720D67187D">
    <w:name w:val="EF18DFF344EA4C00AF6434720D67187D"/>
  </w:style>
  <w:style w:type="paragraph" w:customStyle="1" w:styleId="2AA7F11B3C514A47ABA53AEAFAB6D53D">
    <w:name w:val="2AA7F11B3C514A47ABA53AEAFAB6D53D"/>
  </w:style>
  <w:style w:type="paragraph" w:customStyle="1" w:styleId="98B4FAF2879B4BAEB2686292C091963E">
    <w:name w:val="98B4FAF2879B4BAEB2686292C091963E"/>
  </w:style>
  <w:style w:type="paragraph" w:customStyle="1" w:styleId="9A8D83FC686E4CD399FB6193360F228F">
    <w:name w:val="9A8D83FC686E4CD399FB6193360F228F"/>
  </w:style>
  <w:style w:type="paragraph" w:customStyle="1" w:styleId="B5844724113543AC8D691A25B21C6CF7">
    <w:name w:val="B5844724113543AC8D691A25B21C6CF7"/>
  </w:style>
  <w:style w:type="paragraph" w:customStyle="1" w:styleId="A7F7998793A845768DF34F54ED34C04F">
    <w:name w:val="A7F7998793A845768DF34F54ED34C04F"/>
  </w:style>
  <w:style w:type="paragraph" w:customStyle="1" w:styleId="AAA7A2983C46443DB43DE97A04E2E5F9">
    <w:name w:val="AAA7A2983C46443DB43DE97A04E2E5F9"/>
  </w:style>
  <w:style w:type="paragraph" w:customStyle="1" w:styleId="C4D74B962DAD42D3B8253FBA306D2336">
    <w:name w:val="C4D74B962DAD42D3B8253FBA306D2336"/>
  </w:style>
  <w:style w:type="paragraph" w:customStyle="1" w:styleId="0E2B66ED53EC47FD892B5E2927BFBC5A">
    <w:name w:val="0E2B66ED53EC47FD892B5E2927BFBC5A"/>
  </w:style>
  <w:style w:type="paragraph" w:customStyle="1" w:styleId="1BF1BAA42C81449FAE08D34BE48BFCA4">
    <w:name w:val="1BF1BAA42C81449FAE08D34BE48BFCA4"/>
  </w:style>
  <w:style w:type="paragraph" w:customStyle="1" w:styleId="CF65765B276D4DEAA6BCB7CD5132721C">
    <w:name w:val="CF65765B276D4DEAA6BCB7CD5132721C"/>
  </w:style>
  <w:style w:type="paragraph" w:customStyle="1" w:styleId="3F56522D29204080B270D7A1EA4529F0">
    <w:name w:val="3F56522D29204080B270D7A1EA4529F0"/>
  </w:style>
  <w:style w:type="paragraph" w:customStyle="1" w:styleId="8A16BB2BD41F47F48C22E7CFC4B10B22">
    <w:name w:val="8A16BB2BD41F47F48C22E7CFC4B10B22"/>
  </w:style>
  <w:style w:type="paragraph" w:customStyle="1" w:styleId="434D7C5E00CD4ABC8626CC86D2270A83">
    <w:name w:val="434D7C5E00CD4ABC8626CC86D2270A83"/>
  </w:style>
  <w:style w:type="paragraph" w:customStyle="1" w:styleId="03B10648A4854AAFB07104752CD1B5DF">
    <w:name w:val="03B10648A4854AAFB07104752CD1B5DF"/>
  </w:style>
  <w:style w:type="paragraph" w:customStyle="1" w:styleId="4095256A62B54A0BA3F3C5A0B7E135EB">
    <w:name w:val="4095256A62B54A0BA3F3C5A0B7E135EB"/>
  </w:style>
  <w:style w:type="paragraph" w:customStyle="1" w:styleId="DA21CBDEAD8644AEBFDFC68F7A49AB6B">
    <w:name w:val="DA21CBDEAD8644AEBFDFC68F7A49AB6B"/>
  </w:style>
  <w:style w:type="paragraph" w:customStyle="1" w:styleId="B8F14821DB834A16A6308556FB23AD44">
    <w:name w:val="B8F14821DB834A16A6308556FB23AD44"/>
  </w:style>
  <w:style w:type="paragraph" w:customStyle="1" w:styleId="24B2DB71E5244BFE9EC19E62F91CD38F">
    <w:name w:val="24B2DB71E5244BFE9EC19E62F91CD38F"/>
  </w:style>
  <w:style w:type="paragraph" w:customStyle="1" w:styleId="E768229A245040408B717A1AF8B6345A">
    <w:name w:val="E768229A245040408B717A1AF8B6345A"/>
  </w:style>
  <w:style w:type="paragraph" w:customStyle="1" w:styleId="AC78803502664F06A01F9D797EE8279D">
    <w:name w:val="AC78803502664F06A01F9D797EE8279D"/>
  </w:style>
  <w:style w:type="paragraph" w:customStyle="1" w:styleId="3B68090C33724922976FEDF47227487A">
    <w:name w:val="3B68090C33724922976FEDF47227487A"/>
  </w:style>
  <w:style w:type="paragraph" w:customStyle="1" w:styleId="DAE4635031ED4EA2922DFC936B6CF3D1">
    <w:name w:val="DAE4635031ED4EA2922DFC936B6CF3D1"/>
  </w:style>
  <w:style w:type="paragraph" w:customStyle="1" w:styleId="F7DEB5F7B6274EE488DE29546ADC9EB7">
    <w:name w:val="F7DEB5F7B6274EE488DE29546ADC9EB7"/>
  </w:style>
  <w:style w:type="paragraph" w:customStyle="1" w:styleId="C05416DFA3A3478486DAE87462F2F5C0">
    <w:name w:val="C05416DFA3A3478486DAE87462F2F5C0"/>
  </w:style>
  <w:style w:type="paragraph" w:customStyle="1" w:styleId="6C4089FBA6BA4812A6B6005A7369CD28">
    <w:name w:val="6C4089FBA6BA4812A6B6005A7369CD28"/>
  </w:style>
  <w:style w:type="paragraph" w:customStyle="1" w:styleId="C61C0C6A9BDD44B39CC8AFD0F63927B8">
    <w:name w:val="C61C0C6A9BDD44B39CC8AFD0F63927B8"/>
  </w:style>
  <w:style w:type="paragraph" w:customStyle="1" w:styleId="746486BA1D7F4B0F9AB6D847939B6487">
    <w:name w:val="746486BA1D7F4B0F9AB6D847939B6487"/>
  </w:style>
  <w:style w:type="paragraph" w:customStyle="1" w:styleId="BE2C971AD78442A4B5A3D6E9592FBB92">
    <w:name w:val="BE2C971AD78442A4B5A3D6E9592FBB92"/>
  </w:style>
  <w:style w:type="paragraph" w:customStyle="1" w:styleId="6033C8D5FBB647D79773BAA084DD54CC">
    <w:name w:val="6033C8D5FBB647D79773BAA084DD54CC"/>
  </w:style>
  <w:style w:type="paragraph" w:customStyle="1" w:styleId="CC1B12A576E54AE5AF52DED8381B6F71">
    <w:name w:val="CC1B12A576E54AE5AF52DED8381B6F71"/>
  </w:style>
  <w:style w:type="paragraph" w:customStyle="1" w:styleId="BA1BAC6931F9488C916C3F9C792DED62">
    <w:name w:val="BA1BAC6931F9488C916C3F9C792DED62"/>
  </w:style>
  <w:style w:type="paragraph" w:customStyle="1" w:styleId="B2A005B7AC774FBCAA415E6A09237C41">
    <w:name w:val="B2A005B7AC774FBCAA415E6A09237C41"/>
  </w:style>
  <w:style w:type="paragraph" w:customStyle="1" w:styleId="DF9414A0F02C45ABAD955E8F41A1A87C">
    <w:name w:val="DF9414A0F02C45ABAD955E8F41A1A87C"/>
  </w:style>
  <w:style w:type="paragraph" w:customStyle="1" w:styleId="796B42F338E94EBF9534E4836EE64C3C">
    <w:name w:val="796B42F338E94EBF9534E4836EE64C3C"/>
  </w:style>
  <w:style w:type="paragraph" w:customStyle="1" w:styleId="918EB82B00FE44F39E79319E82B8945E">
    <w:name w:val="918EB82B00FE44F39E79319E82B8945E"/>
  </w:style>
  <w:style w:type="paragraph" w:customStyle="1" w:styleId="8439FCC7CF2047ED852450D41D69484C">
    <w:name w:val="8439FCC7CF2047ED852450D41D69484C"/>
  </w:style>
  <w:style w:type="paragraph" w:customStyle="1" w:styleId="5396537DE8774F45B6C0D2A77E28A7DC">
    <w:name w:val="5396537DE8774F45B6C0D2A77E28A7DC"/>
  </w:style>
  <w:style w:type="paragraph" w:customStyle="1" w:styleId="E3EEF20EC3F14B83884E17C762896A5B">
    <w:name w:val="E3EEF20EC3F14B83884E17C762896A5B"/>
  </w:style>
  <w:style w:type="paragraph" w:customStyle="1" w:styleId="8678AA5253CC4D0684577275CBADB767">
    <w:name w:val="8678AA5253CC4D0684577275CBADB767"/>
  </w:style>
  <w:style w:type="paragraph" w:customStyle="1" w:styleId="4ACB06FBEAF949B695A281872B46F430">
    <w:name w:val="4ACB06FBEAF949B695A281872B46F430"/>
  </w:style>
  <w:style w:type="paragraph" w:customStyle="1" w:styleId="DB749BF2AEBE40F1AEE5636A8DAB9381">
    <w:name w:val="DB749BF2AEBE40F1AEE5636A8DAB9381"/>
  </w:style>
  <w:style w:type="paragraph" w:customStyle="1" w:styleId="9E6624F0C82641FAABECC66C43BAF131">
    <w:name w:val="9E6624F0C82641FAABECC66C43BAF131"/>
  </w:style>
  <w:style w:type="paragraph" w:customStyle="1" w:styleId="E683DFF0F8854275AE74A59FA9AFB069">
    <w:name w:val="E683DFF0F8854275AE74A59FA9AFB069"/>
  </w:style>
  <w:style w:type="paragraph" w:customStyle="1" w:styleId="631B55A64EC644B9B313843FD290AE02">
    <w:name w:val="631B55A64EC644B9B313843FD290AE02"/>
  </w:style>
  <w:style w:type="paragraph" w:customStyle="1" w:styleId="9F0A239ACC784EF291872782605851EC">
    <w:name w:val="9F0A239ACC784EF291872782605851EC"/>
  </w:style>
  <w:style w:type="paragraph" w:customStyle="1" w:styleId="E80FAE533F5F4721B85ACD690A719DB5">
    <w:name w:val="E80FAE533F5F4721B85ACD690A719DB5"/>
  </w:style>
  <w:style w:type="paragraph" w:customStyle="1" w:styleId="2A07EDC24A4D44B0AB43516642DF45B1">
    <w:name w:val="2A07EDC24A4D44B0AB43516642DF45B1"/>
  </w:style>
  <w:style w:type="paragraph" w:customStyle="1" w:styleId="665E3826BE264E03A919C4D5D6C42F37">
    <w:name w:val="665E3826BE264E03A919C4D5D6C42F37"/>
  </w:style>
  <w:style w:type="paragraph" w:customStyle="1" w:styleId="58E16535B9AA4E12B929E4E0E444891C">
    <w:name w:val="58E16535B9AA4E12B929E4E0E444891C"/>
  </w:style>
  <w:style w:type="paragraph" w:customStyle="1" w:styleId="9AF0BAF0438F4B3A8EE0D952E3EDA115">
    <w:name w:val="9AF0BAF0438F4B3A8EE0D952E3EDA115"/>
  </w:style>
  <w:style w:type="paragraph" w:customStyle="1" w:styleId="EDB7F8D364BE40BCBF49EA1D18C4F000">
    <w:name w:val="EDB7F8D364BE40BCBF49EA1D18C4F000"/>
  </w:style>
  <w:style w:type="paragraph" w:customStyle="1" w:styleId="F69C8C03AB764234B7C6931ECC89D145">
    <w:name w:val="F69C8C03AB764234B7C6931ECC89D145"/>
  </w:style>
  <w:style w:type="paragraph" w:customStyle="1" w:styleId="B5FC81262A1C4243B24F35922C539CEF">
    <w:name w:val="B5FC81262A1C4243B24F35922C539CEF"/>
  </w:style>
  <w:style w:type="paragraph" w:customStyle="1" w:styleId="692168BF9FE445D2B8F79A4C65091203">
    <w:name w:val="692168BF9FE445D2B8F79A4C65091203"/>
  </w:style>
  <w:style w:type="paragraph" w:customStyle="1" w:styleId="4B4D8410FFC944BE8551CCF8F2E9BD65">
    <w:name w:val="4B4D8410FFC944BE8551CCF8F2E9BD65"/>
  </w:style>
  <w:style w:type="paragraph" w:customStyle="1" w:styleId="A901F41F41EA481EB66523FC7352926D">
    <w:name w:val="A901F41F41EA481EB66523FC7352926D"/>
  </w:style>
  <w:style w:type="paragraph" w:customStyle="1" w:styleId="EACAD89D805448ABA06C1E16A2C42BD2">
    <w:name w:val="EACAD89D805448ABA06C1E16A2C42BD2"/>
  </w:style>
  <w:style w:type="paragraph" w:customStyle="1" w:styleId="E8513341EB314F32BA4357BA1C2F0FBA">
    <w:name w:val="E8513341EB314F32BA4357BA1C2F0FBA"/>
  </w:style>
  <w:style w:type="paragraph" w:customStyle="1" w:styleId="90EB0AE4DF6A45E79DD0BED298FB9662">
    <w:name w:val="90EB0AE4DF6A45E79DD0BED298FB9662"/>
  </w:style>
  <w:style w:type="paragraph" w:customStyle="1" w:styleId="33CE3B7D5840470D9A2263004F255CD3">
    <w:name w:val="33CE3B7D5840470D9A2263004F255CD3"/>
    <w:rsid w:val="00080035"/>
  </w:style>
  <w:style w:type="paragraph" w:customStyle="1" w:styleId="90A9F2D6ED92473FBC304E00E635359F">
    <w:name w:val="90A9F2D6ED92473FBC304E00E635359F"/>
    <w:rsid w:val="00080035"/>
  </w:style>
  <w:style w:type="paragraph" w:customStyle="1" w:styleId="848EC7446EDC46F694D6C25F437B5745">
    <w:name w:val="848EC7446EDC46F694D6C25F437B5745"/>
    <w:rsid w:val="00080035"/>
  </w:style>
  <w:style w:type="paragraph" w:customStyle="1" w:styleId="BA04C5E67D1B48018C106C42C7E89EE6">
    <w:name w:val="BA04C5E67D1B48018C106C42C7E89EE6"/>
    <w:rsid w:val="00080035"/>
  </w:style>
  <w:style w:type="paragraph" w:customStyle="1" w:styleId="6BA9F53C170843508BE2030665E99070">
    <w:name w:val="6BA9F53C170843508BE2030665E99070"/>
    <w:rsid w:val="00080035"/>
  </w:style>
  <w:style w:type="paragraph" w:customStyle="1" w:styleId="0800CE9862D249D29EE2190B72904A99">
    <w:name w:val="0800CE9862D249D29EE2190B72904A99"/>
    <w:rsid w:val="00080035"/>
  </w:style>
  <w:style w:type="paragraph" w:customStyle="1" w:styleId="1FEE08CA558E4DDB9DACBDE4AD0FBD8D">
    <w:name w:val="1FEE08CA558E4DDB9DACBDE4AD0FBD8D"/>
    <w:rsid w:val="00080035"/>
  </w:style>
  <w:style w:type="paragraph" w:customStyle="1" w:styleId="750F06395CCD4E01A077B398209C62F3">
    <w:name w:val="750F06395CCD4E01A077B398209C62F3"/>
    <w:rsid w:val="00080035"/>
  </w:style>
  <w:style w:type="paragraph" w:customStyle="1" w:styleId="893EDCE42F0142CDBD40D3E6B8F9B8C1">
    <w:name w:val="893EDCE42F0142CDBD40D3E6B8F9B8C1"/>
    <w:rsid w:val="00080035"/>
  </w:style>
  <w:style w:type="paragraph" w:customStyle="1" w:styleId="C26E8C46B48B4D008613DBA2F3D72E98">
    <w:name w:val="C26E8C46B48B4D008613DBA2F3D72E98"/>
    <w:rsid w:val="00080035"/>
  </w:style>
  <w:style w:type="paragraph" w:customStyle="1" w:styleId="70FF0ECFD1584C5BA1D3CFF957F8782C">
    <w:name w:val="70FF0ECFD1584C5BA1D3CFF957F8782C"/>
    <w:rsid w:val="00080035"/>
  </w:style>
  <w:style w:type="paragraph" w:customStyle="1" w:styleId="D6404F46C15A400D89AB538F809CA697">
    <w:name w:val="D6404F46C15A400D89AB538F809CA697"/>
    <w:rsid w:val="00080035"/>
  </w:style>
  <w:style w:type="paragraph" w:customStyle="1" w:styleId="0709AD06A8814DC5A54E1B994A377738">
    <w:name w:val="0709AD06A8814DC5A54E1B994A377738"/>
    <w:rsid w:val="00080035"/>
  </w:style>
  <w:style w:type="paragraph" w:customStyle="1" w:styleId="C9FD0C9F237C4B8BB7604625D2294981">
    <w:name w:val="C9FD0C9F237C4B8BB7604625D2294981"/>
    <w:rsid w:val="00080035"/>
  </w:style>
  <w:style w:type="paragraph" w:customStyle="1" w:styleId="97DBD81DA2C645A2BED0DEDC288B0E5E">
    <w:name w:val="97DBD81DA2C645A2BED0DEDC288B0E5E"/>
    <w:rsid w:val="00080035"/>
  </w:style>
  <w:style w:type="paragraph" w:customStyle="1" w:styleId="4A723555BFFF4BF691E4FE2E5CDF1200">
    <w:name w:val="4A723555BFFF4BF691E4FE2E5CDF1200"/>
    <w:rsid w:val="00080035"/>
  </w:style>
  <w:style w:type="paragraph" w:customStyle="1" w:styleId="2C028BBD86634C90B391B0E9432415D6">
    <w:name w:val="2C028BBD86634C90B391B0E9432415D6"/>
    <w:rsid w:val="00080035"/>
  </w:style>
  <w:style w:type="paragraph" w:customStyle="1" w:styleId="03A6F07612E34BA6AA321C810AAE5B5D">
    <w:name w:val="03A6F07612E34BA6AA321C810AAE5B5D"/>
    <w:rsid w:val="00080035"/>
  </w:style>
  <w:style w:type="paragraph" w:customStyle="1" w:styleId="CE20082B71CF41E791A1EBAA88E3183B">
    <w:name w:val="CE20082B71CF41E791A1EBAA88E3183B"/>
    <w:rsid w:val="00080035"/>
  </w:style>
  <w:style w:type="paragraph" w:customStyle="1" w:styleId="36F136F3367B4835AF65EE233DC65F56">
    <w:name w:val="36F136F3367B4835AF65EE233DC65F56"/>
    <w:rsid w:val="00080035"/>
  </w:style>
  <w:style w:type="paragraph" w:customStyle="1" w:styleId="005BAB82AE1B425A86E2C233C4365859">
    <w:name w:val="005BAB82AE1B425A86E2C233C4365859"/>
    <w:rsid w:val="00080035"/>
  </w:style>
  <w:style w:type="paragraph" w:customStyle="1" w:styleId="CAE62B56CA134FAFA8131A9C8491E055">
    <w:name w:val="CAE62B56CA134FAFA8131A9C8491E055"/>
    <w:rsid w:val="00080035"/>
  </w:style>
  <w:style w:type="paragraph" w:customStyle="1" w:styleId="99EE6272DE5B4501AA16D3C0A88B4E4F">
    <w:name w:val="99EE6272DE5B4501AA16D3C0A88B4E4F"/>
    <w:rsid w:val="00080035"/>
  </w:style>
  <w:style w:type="paragraph" w:customStyle="1" w:styleId="7C8B0C034B0E48AA87B625DDF76CA305">
    <w:name w:val="7C8B0C034B0E48AA87B625DDF76CA305"/>
    <w:rsid w:val="00080035"/>
  </w:style>
  <w:style w:type="paragraph" w:customStyle="1" w:styleId="37874AB806F040D4842E45F1E11591A8">
    <w:name w:val="37874AB806F040D4842E45F1E11591A8"/>
    <w:rsid w:val="00212A01"/>
  </w:style>
  <w:style w:type="paragraph" w:customStyle="1" w:styleId="E90E1BFAE73B42708AE44B0D5FF3DF39">
    <w:name w:val="E90E1BFAE73B42708AE44B0D5FF3DF39"/>
    <w:rsid w:val="00212A01"/>
  </w:style>
  <w:style w:type="paragraph" w:customStyle="1" w:styleId="23C71F8CD2CA479A95C0C804F62047A3">
    <w:name w:val="23C71F8CD2CA479A95C0C804F62047A3"/>
    <w:rsid w:val="00212A01"/>
  </w:style>
  <w:style w:type="paragraph" w:customStyle="1" w:styleId="C3E8671C52AD47D9A5AE83C98C88B20B">
    <w:name w:val="C3E8671C52AD47D9A5AE83C98C88B20B"/>
    <w:rsid w:val="00212A01"/>
  </w:style>
  <w:style w:type="paragraph" w:customStyle="1" w:styleId="F5A822322A3147AC9D9FF9EE0DDF7502">
    <w:name w:val="F5A822322A3147AC9D9FF9EE0DDF7502"/>
    <w:rsid w:val="00212A01"/>
  </w:style>
  <w:style w:type="paragraph" w:customStyle="1" w:styleId="9196948D89CC47F99D17E4E6FCF55139">
    <w:name w:val="9196948D89CC47F99D17E4E6FCF55139"/>
    <w:rsid w:val="00212A01"/>
  </w:style>
  <w:style w:type="paragraph" w:customStyle="1" w:styleId="9791FFDA2EA345C2843002D419857FCB">
    <w:name w:val="9791FFDA2EA345C2843002D419857FCB"/>
    <w:rsid w:val="00212A01"/>
  </w:style>
  <w:style w:type="paragraph" w:customStyle="1" w:styleId="042B7C24694D4C60A5BB590409A5DC58">
    <w:name w:val="042B7C24694D4C60A5BB590409A5DC58"/>
    <w:rsid w:val="00212A01"/>
  </w:style>
  <w:style w:type="paragraph" w:customStyle="1" w:styleId="C2CC91937839404BA19E1099670FFB33">
    <w:name w:val="C2CC91937839404BA19E1099670FFB33"/>
    <w:rsid w:val="00212A01"/>
  </w:style>
  <w:style w:type="paragraph" w:customStyle="1" w:styleId="002821E701B6474C8E4F00F58C26BC05">
    <w:name w:val="002821E701B6474C8E4F00F58C26BC05"/>
    <w:rsid w:val="00212A01"/>
  </w:style>
  <w:style w:type="paragraph" w:customStyle="1" w:styleId="A5349F084B6F49859B58BCFDBC45C995">
    <w:name w:val="A5349F084B6F49859B58BCFDBC45C995"/>
    <w:rsid w:val="00212A01"/>
  </w:style>
  <w:style w:type="paragraph" w:customStyle="1" w:styleId="67C0E0D5AF5149D88DF84F5383896D70">
    <w:name w:val="67C0E0D5AF5149D88DF84F5383896D70"/>
    <w:rsid w:val="00212A01"/>
  </w:style>
  <w:style w:type="paragraph" w:customStyle="1" w:styleId="DD2DD03D068B497CB72BBD8AEDDEA37E">
    <w:name w:val="DD2DD03D068B497CB72BBD8AEDDEA37E"/>
    <w:rsid w:val="00212A01"/>
  </w:style>
  <w:style w:type="paragraph" w:customStyle="1" w:styleId="6CDCCB17E8CD4C7E99BE5FAFEF0836D7">
    <w:name w:val="6CDCCB17E8CD4C7E99BE5FAFEF0836D7"/>
    <w:rsid w:val="00212A01"/>
  </w:style>
  <w:style w:type="paragraph" w:customStyle="1" w:styleId="2E119921590444CC958DA3C91C036782">
    <w:name w:val="2E119921590444CC958DA3C91C036782"/>
    <w:rsid w:val="00212A01"/>
  </w:style>
  <w:style w:type="paragraph" w:customStyle="1" w:styleId="3BF6E9863B7D4B9EB93B4E6701F93C0A">
    <w:name w:val="3BF6E9863B7D4B9EB93B4E6701F93C0A"/>
    <w:rsid w:val="00212A01"/>
  </w:style>
  <w:style w:type="paragraph" w:customStyle="1" w:styleId="25A83ACFA714476CB9B37569391D238F">
    <w:name w:val="25A83ACFA714476CB9B37569391D238F"/>
    <w:rsid w:val="00212A01"/>
  </w:style>
  <w:style w:type="paragraph" w:customStyle="1" w:styleId="71D947E2D99C4B009072CDF337D3D162">
    <w:name w:val="71D947E2D99C4B009072CDF337D3D162"/>
    <w:rsid w:val="00E01F94"/>
  </w:style>
  <w:style w:type="paragraph" w:customStyle="1" w:styleId="F017F0827A264F1C80FDF2E968F4E21A">
    <w:name w:val="F017F0827A264F1C80FDF2E968F4E21A"/>
    <w:rsid w:val="00D02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0BC70-3B1B-4A9A-AA68-A351CB73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réunion.dotx</Template>
  <TotalTime>43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 Sousa, Anabelle (PSWB CR) - AF</dc:creator>
  <cp:lastModifiedBy>E Sousa, Anabelle (PSWB CR) - AF</cp:lastModifiedBy>
  <cp:revision>5</cp:revision>
  <cp:lastPrinted>2017-07-28T09:35:00Z</cp:lastPrinted>
  <dcterms:created xsi:type="dcterms:W3CDTF">2020-04-23T09:36:00Z</dcterms:created>
  <dcterms:modified xsi:type="dcterms:W3CDTF">2020-04-23T10:21:00Z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