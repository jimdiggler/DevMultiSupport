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9E1" w:rsidRDefault="00E04165" w:rsidP="00A979E1">
      <w:pPr>
        <w:pStyle w:val="Titre"/>
      </w:pPr>
      <w:r>
        <w:rPr>
          <w:b/>
        </w:rPr>
        <w:t>Dev Multi-support</w:t>
      </w:r>
      <w:r w:rsidR="00F32E83">
        <w:t xml:space="preserve"> </w:t>
      </w:r>
      <w:r w:rsidR="00A979E1">
        <w:rPr>
          <w:lang w:bidi="fr-FR"/>
        </w:rPr>
        <w:t xml:space="preserve"> </w:t>
      </w:r>
      <w:sdt>
        <w:sdtPr>
          <w:alias w:val="Ligne de séparation verticale :"/>
          <w:tag w:val="Ligne de séparation verticale :"/>
          <w:id w:val="1874568466"/>
          <w:placeholder>
            <w:docPart w:val="E29BB65BF0A647D487B0AA2B40F19F85"/>
          </w:placeholder>
          <w:temporary/>
          <w:showingPlcHdr/>
          <w15:appearance w15:val="hidden"/>
        </w:sdtPr>
        <w:sdtEndPr/>
        <w:sdtContent>
          <w:r w:rsidR="00A979E1">
            <w:rPr>
              <w:lang w:bidi="fr-FR"/>
            </w:rPr>
            <w:t>|</w:t>
          </w:r>
        </w:sdtContent>
      </w:sdt>
      <w:r w:rsidR="000746C7">
        <w:t xml:space="preserve"> </w:t>
      </w:r>
      <w:sdt>
        <w:sdtPr>
          <w:rPr>
            <w:rStyle w:val="Rfrenceple"/>
          </w:rPr>
          <w:alias w:val="Compte rendu :"/>
          <w:tag w:val="Compte rendu :"/>
          <w:id w:val="324875599"/>
          <w:placeholder>
            <w:docPart w:val="7D87DAF3A6A94B1B8582AA0AAFE07973"/>
          </w:placeholder>
          <w:temporary/>
          <w:showingPlcHdr/>
          <w15:appearance w15:val="hidden"/>
        </w:sdtPr>
        <w:sdtEndPr>
          <w:rPr>
            <w:rStyle w:val="Policepardfaut"/>
            <w:caps w:val="0"/>
          </w:rPr>
        </w:sdtEndPr>
        <w:sdtContent>
          <w:r w:rsidR="00CB50F2" w:rsidRPr="00CB50F2">
            <w:rPr>
              <w:rStyle w:val="Rfrenceple"/>
              <w:lang w:bidi="fr-FR"/>
            </w:rPr>
            <w:t>Compte rendu</w:t>
          </w:r>
        </w:sdtContent>
      </w:sdt>
    </w:p>
    <w:p w:rsidR="00A979E1" w:rsidRDefault="00FE22F6" w:rsidP="00A979E1">
      <w:pPr>
        <w:pStyle w:val="Titre2"/>
      </w:pPr>
      <w:sdt>
        <w:sdtPr>
          <w:alias w:val="Date et heure de la réunion :"/>
          <w:tag w:val="Date et heure de la réunion :"/>
          <w:id w:val="712006246"/>
          <w:placeholder>
            <w:docPart w:val="CA8C6F020EDB45C4BAD3F9D73C39B6A6"/>
          </w:placeholder>
          <w:temporary/>
          <w:showingPlcHdr/>
          <w15:appearance w15:val="hidden"/>
        </w:sdtPr>
        <w:sdtEndPr/>
        <w:sdtContent>
          <w:r w:rsidR="00A979E1" w:rsidRPr="00B06A5B">
            <w:rPr>
              <w:b/>
              <w:lang w:bidi="fr-FR"/>
            </w:rPr>
            <w:t>Date de la réunion | Heure</w:t>
          </w:r>
        </w:sdtContent>
      </w:sdt>
      <w:r w:rsidR="00F32E83">
        <w:t> :</w:t>
      </w:r>
      <w:r w:rsidR="00F32E83">
        <w:tab/>
      </w:r>
      <w:r w:rsidR="00F32E83">
        <w:tab/>
      </w:r>
      <w:r w:rsidR="00A979E1">
        <w:rPr>
          <w:lang w:bidi="fr-FR"/>
        </w:rPr>
        <w:t xml:space="preserve"> </w:t>
      </w:r>
      <w:r w:rsidR="00E04165">
        <w:rPr>
          <w:rStyle w:val="Emphaseple"/>
          <w:b/>
        </w:rPr>
        <w:t>2</w:t>
      </w:r>
      <w:r w:rsidR="00AB1D92">
        <w:rPr>
          <w:rStyle w:val="Emphaseple"/>
          <w:b/>
        </w:rPr>
        <w:t>9</w:t>
      </w:r>
      <w:r w:rsidR="00FC14F3">
        <w:rPr>
          <w:rStyle w:val="Emphaseple"/>
          <w:b/>
        </w:rPr>
        <w:t>/</w:t>
      </w:r>
      <w:r w:rsidR="00F32E83" w:rsidRPr="00F32E83">
        <w:rPr>
          <w:rStyle w:val="Emphaseple"/>
          <w:b/>
        </w:rPr>
        <w:t>0</w:t>
      </w:r>
      <w:r w:rsidR="00E04165">
        <w:rPr>
          <w:rStyle w:val="Emphaseple"/>
          <w:b/>
        </w:rPr>
        <w:t>4</w:t>
      </w:r>
      <w:r w:rsidR="00F32E83" w:rsidRPr="00F32E83">
        <w:rPr>
          <w:rStyle w:val="Emphaseple"/>
          <w:b/>
        </w:rPr>
        <w:t>/20</w:t>
      </w:r>
      <w:r w:rsidR="00E04165">
        <w:rPr>
          <w:rStyle w:val="Emphaseple"/>
          <w:b/>
        </w:rPr>
        <w:t>20</w:t>
      </w:r>
      <w:r w:rsidR="00A979E1" w:rsidRPr="00F32E83">
        <w:rPr>
          <w:rStyle w:val="Emphaseple"/>
          <w:b/>
          <w:lang w:bidi="fr-FR"/>
        </w:rPr>
        <w:t xml:space="preserve"> </w:t>
      </w:r>
      <w:r w:rsidR="00F32E83">
        <w:rPr>
          <w:rStyle w:val="Emphaseple"/>
          <w:b/>
          <w:lang w:bidi="fr-FR"/>
        </w:rPr>
        <w:t>-</w:t>
      </w:r>
      <w:r w:rsidR="00A979E1" w:rsidRPr="00F32E83">
        <w:rPr>
          <w:rStyle w:val="Emphaseple"/>
          <w:b/>
          <w:lang w:bidi="fr-FR"/>
        </w:rPr>
        <w:t xml:space="preserve"> </w:t>
      </w:r>
      <w:r w:rsidR="00216E66">
        <w:rPr>
          <w:rStyle w:val="Emphaseple"/>
          <w:b/>
          <w:lang w:bidi="fr-FR"/>
        </w:rPr>
        <w:t>8</w:t>
      </w:r>
      <w:r w:rsidR="00F32E83" w:rsidRPr="00F32E83">
        <w:rPr>
          <w:rStyle w:val="Emphaseple"/>
          <w:b/>
        </w:rPr>
        <w:t>h</w:t>
      </w:r>
      <w:r w:rsidR="00216E66">
        <w:rPr>
          <w:rStyle w:val="Emphaseple"/>
          <w:b/>
        </w:rPr>
        <w:t>30</w:t>
      </w:r>
      <w:r w:rsidR="00F32E83">
        <w:rPr>
          <w:lang w:bidi="fr-FR"/>
        </w:rPr>
        <w:t xml:space="preserve"> </w:t>
      </w:r>
    </w:p>
    <w:tbl>
      <w:tblPr>
        <w:tblW w:w="497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our les informations sur la réunion"/>
      </w:tblPr>
      <w:tblGrid>
        <w:gridCol w:w="5210"/>
        <w:gridCol w:w="5210"/>
      </w:tblGrid>
      <w:tr w:rsidR="00F32E83" w:rsidTr="002B6760">
        <w:trPr>
          <w:trHeight w:val="315"/>
        </w:trPr>
        <w:tc>
          <w:tcPr>
            <w:tcW w:w="5210" w:type="dxa"/>
            <w:vMerge w:val="restart"/>
          </w:tcPr>
          <w:tbl>
            <w:tblPr>
              <w:tblW w:w="520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au indiquant l’organisateur de la réunion, le type de réunion, l’animateur, le secrétaire et le maître du temps"/>
            </w:tblPr>
            <w:tblGrid>
              <w:gridCol w:w="2323"/>
              <w:gridCol w:w="2880"/>
            </w:tblGrid>
            <w:tr w:rsidR="00F32E83" w:rsidTr="002B6760">
              <w:trPr>
                <w:trHeight w:val="239"/>
              </w:trPr>
              <w:tc>
                <w:tcPr>
                  <w:tcW w:w="2323" w:type="dxa"/>
                  <w:tcBorders>
                    <w:left w:val="nil"/>
                  </w:tcBorders>
                </w:tcPr>
                <w:p w:rsidR="00F32E83" w:rsidRPr="00A979E1" w:rsidRDefault="00F32E83" w:rsidP="00F32E83">
                  <w:pPr>
                    <w:pStyle w:val="Titre3"/>
                    <w:ind w:left="0"/>
                  </w:pPr>
                  <w:r>
                    <w:t xml:space="preserve"> </w:t>
                  </w:r>
                  <w:sdt>
                    <w:sdtPr>
                      <w:alias w:val="Type de réunion :"/>
                      <w:tag w:val="Type de réunion :"/>
                      <w:id w:val="1356456911"/>
                      <w:placeholder>
                        <w:docPart w:val="6BA9F53C170843508BE2030665E9907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Pr="00A979E1">
                        <w:rPr>
                          <w:lang w:bidi="fr-FR"/>
                        </w:rPr>
                        <w:t>Type de réunion</w:t>
                      </w:r>
                    </w:sdtContent>
                  </w:sdt>
                </w:p>
              </w:tc>
              <w:tc>
                <w:tcPr>
                  <w:tcW w:w="2880" w:type="dxa"/>
                  <w:tcBorders>
                    <w:right w:val="single" w:sz="8" w:space="0" w:color="F07F09" w:themeColor="accent1"/>
                  </w:tcBorders>
                </w:tcPr>
                <w:p w:rsidR="00F32E83" w:rsidRDefault="00A555FD" w:rsidP="00FC14F3">
                  <w:pPr>
                    <w:spacing w:after="0"/>
                  </w:pPr>
                  <w:r>
                    <w:t>Point</w:t>
                  </w:r>
                  <w:r w:rsidR="00E04165">
                    <w:t xml:space="preserve"> </w:t>
                  </w:r>
                  <w:r w:rsidR="00AB1D92">
                    <w:t>global</w:t>
                  </w:r>
                </w:p>
                <w:p w:rsidR="007A73FD" w:rsidRDefault="007A73FD" w:rsidP="007A73FD">
                  <w:pPr>
                    <w:spacing w:after="0"/>
                  </w:pPr>
                </w:p>
              </w:tc>
            </w:tr>
            <w:tr w:rsidR="00F32E83" w:rsidTr="002B6760">
              <w:trPr>
                <w:trHeight w:val="713"/>
              </w:trPr>
              <w:tc>
                <w:tcPr>
                  <w:tcW w:w="2323" w:type="dxa"/>
                  <w:tcBorders>
                    <w:left w:val="nil"/>
                  </w:tcBorders>
                </w:tcPr>
                <w:p w:rsidR="00F32E83" w:rsidRPr="00A979E1" w:rsidRDefault="00F32E83" w:rsidP="00A979E1">
                  <w:pPr>
                    <w:pStyle w:val="Titre3"/>
                  </w:pPr>
                  <w:r>
                    <w:t>Participants</w:t>
                  </w:r>
                </w:p>
              </w:tc>
              <w:tc>
                <w:tcPr>
                  <w:tcW w:w="2880" w:type="dxa"/>
                  <w:tcBorders>
                    <w:right w:val="single" w:sz="8" w:space="0" w:color="F07F09" w:themeColor="accent1"/>
                  </w:tcBorders>
                </w:tcPr>
                <w:p w:rsidR="00AB1D92" w:rsidRDefault="00E04165" w:rsidP="00D578F4">
                  <w:pPr>
                    <w:spacing w:after="0"/>
                  </w:pPr>
                  <w:r>
                    <w:t>Johann MARAIS</w:t>
                  </w:r>
                </w:p>
                <w:p w:rsidR="00216E66" w:rsidRDefault="00AB1D92" w:rsidP="00D578F4">
                  <w:pPr>
                    <w:spacing w:after="0"/>
                  </w:pPr>
                  <w:r>
                    <w:t>Paula LEMONNIER</w:t>
                  </w:r>
                </w:p>
                <w:p w:rsidR="00AB1D92" w:rsidRDefault="00AB1D92" w:rsidP="00D578F4">
                  <w:pPr>
                    <w:spacing w:after="0"/>
                  </w:pPr>
                  <w:r>
                    <w:t>Raphaël DOMPE</w:t>
                  </w:r>
                </w:p>
                <w:p w:rsidR="00AB1D92" w:rsidRPr="00AB1D92" w:rsidRDefault="00AB1D92" w:rsidP="00D578F4">
                  <w:pPr>
                    <w:spacing w:after="0"/>
                    <w:rPr>
                      <w:lang w:val="en-US"/>
                    </w:rPr>
                  </w:pPr>
                  <w:r w:rsidRPr="00AB1D92">
                    <w:rPr>
                      <w:lang w:val="en-US"/>
                    </w:rPr>
                    <w:t>Dhareshsaw JUNKEESAW</w:t>
                  </w:r>
                </w:p>
                <w:p w:rsidR="00AB1D92" w:rsidRPr="00AB1D92" w:rsidRDefault="00AB1D92" w:rsidP="00D578F4">
                  <w:pPr>
                    <w:spacing w:after="0"/>
                    <w:rPr>
                      <w:lang w:val="en-US"/>
                    </w:rPr>
                  </w:pPr>
                  <w:proofErr w:type="spellStart"/>
                  <w:r w:rsidRPr="00AB1D92">
                    <w:rPr>
                      <w:lang w:val="en-US"/>
                    </w:rPr>
                    <w:t>Noémie</w:t>
                  </w:r>
                  <w:proofErr w:type="spellEnd"/>
                  <w:r w:rsidRPr="00AB1D92">
                    <w:rPr>
                      <w:lang w:val="en-US"/>
                    </w:rPr>
                    <w:t xml:space="preserve"> FERDINAND</w:t>
                  </w:r>
                </w:p>
                <w:p w:rsidR="00AB1D92" w:rsidRPr="00AB1D92" w:rsidRDefault="00AB1D92" w:rsidP="00D578F4">
                  <w:pPr>
                    <w:spacing w:after="0"/>
                    <w:rPr>
                      <w:lang w:val="en-US"/>
                    </w:rPr>
                  </w:pPr>
                  <w:r w:rsidRPr="00AB1D92">
                    <w:rPr>
                      <w:lang w:val="en-US"/>
                    </w:rPr>
                    <w:t>Vanessa CAZABONNE</w:t>
                  </w:r>
                </w:p>
                <w:p w:rsidR="00AB1D92" w:rsidRDefault="00AB1D92" w:rsidP="00D578F4">
                  <w:pPr>
                    <w:spacing w:after="0"/>
                  </w:pPr>
                  <w:r>
                    <w:t>Jean-Christophe COUVEZ</w:t>
                  </w:r>
                </w:p>
                <w:p w:rsidR="00216E66" w:rsidRDefault="00AB1D92" w:rsidP="00D578F4">
                  <w:pPr>
                    <w:spacing w:after="0"/>
                  </w:pPr>
                  <w:r>
                    <w:t>Boris MIHAJLOVIC</w:t>
                  </w:r>
                </w:p>
                <w:p w:rsidR="00AB1D92" w:rsidRDefault="00AB1D92" w:rsidP="00D578F4">
                  <w:pPr>
                    <w:spacing w:after="0"/>
                  </w:pPr>
                  <w:r>
                    <w:t>Elodie HOBET</w:t>
                  </w:r>
                </w:p>
                <w:p w:rsidR="00AB1D92" w:rsidRDefault="00AB1D92" w:rsidP="00D578F4">
                  <w:pPr>
                    <w:spacing w:after="0"/>
                  </w:pPr>
                  <w:r>
                    <w:t>Hervé MULLER</w:t>
                  </w:r>
                </w:p>
                <w:p w:rsidR="00AB1D92" w:rsidRPr="00B5323A" w:rsidRDefault="00AB1D92" w:rsidP="00D578F4">
                  <w:pPr>
                    <w:spacing w:after="0"/>
                  </w:pPr>
                  <w:r>
                    <w:t>Yvan MAUDET</w:t>
                  </w:r>
                </w:p>
                <w:p w:rsidR="00F32E83" w:rsidRDefault="00B06A5B" w:rsidP="00D578F4">
                  <w:pPr>
                    <w:spacing w:after="0"/>
                  </w:pPr>
                  <w:r>
                    <w:t>Anabelle E SOUSA</w:t>
                  </w:r>
                </w:p>
              </w:tc>
            </w:tr>
            <w:tr w:rsidR="00F32E83" w:rsidTr="002B6760">
              <w:trPr>
                <w:trHeight w:val="239"/>
              </w:trPr>
              <w:tc>
                <w:tcPr>
                  <w:tcW w:w="2323" w:type="dxa"/>
                  <w:tcBorders>
                    <w:left w:val="nil"/>
                  </w:tcBorders>
                </w:tcPr>
                <w:p w:rsidR="00F32E83" w:rsidRPr="00A979E1" w:rsidRDefault="00F32E83" w:rsidP="00A979E1">
                  <w:pPr>
                    <w:pStyle w:val="Titre3"/>
                  </w:pPr>
                </w:p>
              </w:tc>
              <w:tc>
                <w:tcPr>
                  <w:tcW w:w="2880" w:type="dxa"/>
                  <w:tcBorders>
                    <w:right w:val="single" w:sz="8" w:space="0" w:color="F07F09" w:themeColor="accent1"/>
                  </w:tcBorders>
                </w:tcPr>
                <w:p w:rsidR="00F32E83" w:rsidRDefault="00F32E83" w:rsidP="00F32E83">
                  <w:pPr>
                    <w:spacing w:after="0"/>
                    <w:ind w:left="0"/>
                  </w:pPr>
                </w:p>
              </w:tc>
            </w:tr>
            <w:tr w:rsidR="00F32E83" w:rsidTr="002B6760">
              <w:trPr>
                <w:trHeight w:val="239"/>
              </w:trPr>
              <w:tc>
                <w:tcPr>
                  <w:tcW w:w="2323" w:type="dxa"/>
                  <w:tcBorders>
                    <w:left w:val="nil"/>
                  </w:tcBorders>
                </w:tcPr>
                <w:p w:rsidR="00F32E83" w:rsidRPr="00A979E1" w:rsidRDefault="00F32E83" w:rsidP="00A979E1">
                  <w:pPr>
                    <w:pStyle w:val="Titre3"/>
                  </w:pPr>
                </w:p>
              </w:tc>
              <w:tc>
                <w:tcPr>
                  <w:tcW w:w="2880" w:type="dxa"/>
                  <w:tcBorders>
                    <w:right w:val="single" w:sz="8" w:space="0" w:color="F07F09" w:themeColor="accent1"/>
                  </w:tcBorders>
                </w:tcPr>
                <w:p w:rsidR="00F32E83" w:rsidRDefault="00F32E83" w:rsidP="00F32E83">
                  <w:pPr>
                    <w:spacing w:after="0"/>
                    <w:ind w:left="0"/>
                  </w:pPr>
                </w:p>
              </w:tc>
            </w:tr>
          </w:tbl>
          <w:p w:rsidR="00F32E83" w:rsidRDefault="00F32E83" w:rsidP="00D578F4">
            <w:pPr>
              <w:spacing w:after="0"/>
            </w:pPr>
          </w:p>
        </w:tc>
        <w:tc>
          <w:tcPr>
            <w:tcW w:w="5210" w:type="dxa"/>
          </w:tcPr>
          <w:tbl>
            <w:tblPr>
              <w:tblW w:w="5232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2"/>
              <w:gridCol w:w="3020"/>
            </w:tblGrid>
            <w:tr w:rsidR="00B06A5B" w:rsidTr="002B6760">
              <w:trPr>
                <w:trHeight w:val="435"/>
              </w:trPr>
              <w:tc>
                <w:tcPr>
                  <w:tcW w:w="2212" w:type="dxa"/>
                  <w:tcBorders>
                    <w:left w:val="nil"/>
                  </w:tcBorders>
                </w:tcPr>
                <w:p w:rsidR="00B06A5B" w:rsidRPr="00A979E1" w:rsidRDefault="00B06A5B" w:rsidP="00B06A5B">
                  <w:pPr>
                    <w:pStyle w:val="Titre3"/>
                  </w:pPr>
                  <w:r>
                    <w:t>Diffusé à</w:t>
                  </w:r>
                </w:p>
              </w:tc>
              <w:tc>
                <w:tcPr>
                  <w:tcW w:w="3020" w:type="dxa"/>
                  <w:tcBorders>
                    <w:right w:val="single" w:sz="8" w:space="0" w:color="F07F09" w:themeColor="accent1"/>
                  </w:tcBorders>
                </w:tcPr>
                <w:p w:rsidR="00B06A5B" w:rsidRDefault="00E04165" w:rsidP="00B06A5B">
                  <w:pPr>
                    <w:spacing w:after="0"/>
                  </w:pPr>
                  <w:proofErr w:type="spellStart"/>
                  <w:r>
                    <w:rPr>
                      <w:lang w:val="en-US"/>
                    </w:rPr>
                    <w:t>Toute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l’équipe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projet</w:t>
                  </w:r>
                  <w:proofErr w:type="spellEnd"/>
                </w:p>
              </w:tc>
            </w:tr>
          </w:tbl>
          <w:p w:rsidR="00F32E83" w:rsidRDefault="00F32E83" w:rsidP="00F32E83">
            <w:pPr>
              <w:spacing w:after="0"/>
              <w:ind w:left="0"/>
            </w:pPr>
          </w:p>
        </w:tc>
      </w:tr>
      <w:tr w:rsidR="00F32E83" w:rsidTr="002B6760">
        <w:trPr>
          <w:trHeight w:val="315"/>
        </w:trPr>
        <w:tc>
          <w:tcPr>
            <w:tcW w:w="5210" w:type="dxa"/>
            <w:vMerge/>
          </w:tcPr>
          <w:p w:rsidR="00F32E83" w:rsidRDefault="00F32E83" w:rsidP="00F32E83">
            <w:pPr>
              <w:pStyle w:val="Titre3"/>
              <w:ind w:left="0"/>
            </w:pPr>
          </w:p>
        </w:tc>
        <w:tc>
          <w:tcPr>
            <w:tcW w:w="5210" w:type="dxa"/>
          </w:tcPr>
          <w:p w:rsidR="00F32E83" w:rsidRDefault="00F32E83" w:rsidP="00F32E83">
            <w:pPr>
              <w:spacing w:after="0"/>
              <w:ind w:left="0"/>
            </w:pPr>
          </w:p>
        </w:tc>
      </w:tr>
      <w:tr w:rsidR="00F32E83" w:rsidTr="002B6760">
        <w:trPr>
          <w:trHeight w:val="315"/>
        </w:trPr>
        <w:tc>
          <w:tcPr>
            <w:tcW w:w="5210" w:type="dxa"/>
            <w:vMerge/>
          </w:tcPr>
          <w:p w:rsidR="00F32E83" w:rsidRDefault="00F32E83" w:rsidP="00F32E83">
            <w:pPr>
              <w:pStyle w:val="Titre3"/>
              <w:ind w:left="0"/>
            </w:pPr>
          </w:p>
        </w:tc>
        <w:tc>
          <w:tcPr>
            <w:tcW w:w="5210" w:type="dxa"/>
          </w:tcPr>
          <w:p w:rsidR="00F32E83" w:rsidRDefault="00F32E83" w:rsidP="00F32E83">
            <w:pPr>
              <w:spacing w:after="0"/>
              <w:ind w:left="0"/>
            </w:pPr>
          </w:p>
        </w:tc>
      </w:tr>
    </w:tbl>
    <w:p w:rsidR="00A979E1" w:rsidRDefault="00FE22F6" w:rsidP="00A979E1">
      <w:pPr>
        <w:pStyle w:val="Titre1"/>
      </w:pPr>
      <w:sdt>
        <w:sdtPr>
          <w:alias w:val="Sujets à l’ordre du jour :"/>
          <w:tag w:val="Sujets à l’ordre du jour :"/>
          <w:id w:val="-877550984"/>
          <w:placeholder>
            <w:docPart w:val="C72B39C5DEB04FC09D583F7E8BD3F436"/>
          </w:placeholder>
          <w:temporary/>
          <w:showingPlcHdr/>
          <w15:appearance w15:val="hidden"/>
        </w:sdtPr>
        <w:sdtEndPr/>
        <w:sdtContent>
          <w:r w:rsidR="00A979E1">
            <w:rPr>
              <w:lang w:bidi="fr-FR"/>
            </w:rPr>
            <w:t>Sujets à l’ordre du jour</w:t>
          </w:r>
        </w:sdtContent>
      </w:sdt>
    </w:p>
    <w:p w:rsidR="00A979E1" w:rsidRPr="00B06A5B" w:rsidRDefault="00B06A5B" w:rsidP="00B06A5B">
      <w:pPr>
        <w:pStyle w:val="Titre2"/>
        <w:rPr>
          <w:b/>
        </w:rPr>
      </w:pPr>
      <w:r>
        <w:rPr>
          <w:b/>
          <w:lang w:bidi="fr-FR"/>
        </w:rPr>
        <w:t>COMPTE-RENDU</w:t>
      </w:r>
    </w:p>
    <w:p w:rsidR="007A73FD" w:rsidRDefault="007A73FD" w:rsidP="007A73FD">
      <w:pPr>
        <w:rPr>
          <w:spacing w:val="0"/>
        </w:rPr>
      </w:pPr>
      <w:r>
        <w:t xml:space="preserve">Les </w:t>
      </w:r>
      <w:r w:rsidR="006B1295">
        <w:rPr>
          <w:b/>
          <w:u w:val="single"/>
        </w:rPr>
        <w:t>sujets principaux</w:t>
      </w:r>
      <w:r>
        <w:t xml:space="preserve"> </w:t>
      </w:r>
      <w:r w:rsidR="00A104FB">
        <w:t xml:space="preserve">évoqués durant </w:t>
      </w:r>
      <w:r w:rsidR="00E04165">
        <w:t>le point</w:t>
      </w:r>
      <w:r>
        <w:t xml:space="preserve"> sont:</w:t>
      </w:r>
    </w:p>
    <w:p w:rsidR="002A1A21" w:rsidRDefault="002A1A21" w:rsidP="002A1A21">
      <w:pPr>
        <w:pStyle w:val="Paragraphedeliste"/>
        <w:numPr>
          <w:ilvl w:val="0"/>
          <w:numId w:val="12"/>
        </w:numPr>
        <w:spacing w:before="0" w:after="0"/>
        <w:contextualSpacing w:val="0"/>
      </w:pPr>
      <w:r>
        <w:t xml:space="preserve">Point sur les avancées des tâches </w:t>
      </w:r>
      <w:r w:rsidR="002F78AA">
        <w:t xml:space="preserve">de la partie conception </w:t>
      </w:r>
      <w:r>
        <w:t>de chaque équipe</w:t>
      </w:r>
    </w:p>
    <w:p w:rsidR="002F78AA" w:rsidRDefault="00AB1D92" w:rsidP="002A1A21">
      <w:pPr>
        <w:pStyle w:val="Paragraphedeliste"/>
        <w:numPr>
          <w:ilvl w:val="0"/>
          <w:numId w:val="12"/>
        </w:numPr>
        <w:spacing w:before="0" w:after="0"/>
        <w:contextualSpacing w:val="0"/>
      </w:pPr>
      <w:r>
        <w:t xml:space="preserve">Présentation du projet sur </w:t>
      </w:r>
      <w:proofErr w:type="spellStart"/>
      <w:r>
        <w:t>g</w:t>
      </w:r>
      <w:r w:rsidR="002F78AA">
        <w:t>ithub</w:t>
      </w:r>
      <w:proofErr w:type="spellEnd"/>
      <w:r w:rsidR="002F78AA">
        <w:t xml:space="preserve"> (pages kanban / wiki)</w:t>
      </w:r>
    </w:p>
    <w:p w:rsidR="00AB1D92" w:rsidRDefault="00AB1D92" w:rsidP="002A1A21">
      <w:pPr>
        <w:pStyle w:val="Paragraphedeliste"/>
        <w:numPr>
          <w:ilvl w:val="0"/>
          <w:numId w:val="12"/>
        </w:numPr>
        <w:spacing w:before="0" w:after="0"/>
        <w:contextualSpacing w:val="0"/>
      </w:pPr>
      <w:r>
        <w:t>Nécessité d’organiser un atelier sauvegarde un peu plus tard car beaucoup de question en suspens encore (semaine du 04/05 ? à définir durant le prochain point d’équipe)</w:t>
      </w:r>
    </w:p>
    <w:p w:rsidR="001E356F" w:rsidRDefault="001E356F" w:rsidP="002A1A21">
      <w:pPr>
        <w:pStyle w:val="Paragraphedeliste"/>
        <w:numPr>
          <w:ilvl w:val="0"/>
          <w:numId w:val="12"/>
        </w:numPr>
        <w:spacing w:before="0" w:after="0"/>
        <w:contextualSpacing w:val="0"/>
      </w:pPr>
      <w:r>
        <w:t xml:space="preserve">Palier à l’absence de Thierry – Anabelle et Johann à la disposition de Yvan si besoin </w:t>
      </w:r>
    </w:p>
    <w:p w:rsidR="00286D7C" w:rsidRDefault="00286D7C" w:rsidP="00286D7C">
      <w:pPr>
        <w:pStyle w:val="Paragraphedeliste"/>
        <w:spacing w:before="0" w:after="0"/>
        <w:contextualSpacing w:val="0"/>
      </w:pPr>
    </w:p>
    <w:p w:rsidR="00286D7C" w:rsidRDefault="00286D7C" w:rsidP="00286D7C">
      <w:pPr>
        <w:spacing w:before="0" w:after="0"/>
        <w:rPr>
          <w:u w:val="single"/>
        </w:rPr>
      </w:pPr>
      <w:r w:rsidRPr="007A73FD">
        <w:rPr>
          <w:u w:val="single"/>
        </w:rPr>
        <w:t>Pour aller + dans le détail :</w:t>
      </w:r>
    </w:p>
    <w:p w:rsidR="00286D7C" w:rsidRPr="003D0D72" w:rsidRDefault="002A1A21" w:rsidP="00286D7C">
      <w:pPr>
        <w:pStyle w:val="Paragraphedeliste"/>
        <w:spacing w:before="0" w:after="0"/>
        <w:ind w:left="0"/>
      </w:pPr>
      <w:r>
        <w:rPr>
          <w:b/>
        </w:rPr>
        <w:t>Concernant les tâches, celles mentionnées ci-dessous ne pourront avancer qu’ultérieurement (en fonction de la finalisation d’autres tâches)</w:t>
      </w:r>
    </w:p>
    <w:p w:rsidR="00286D7C" w:rsidRDefault="002A1A21" w:rsidP="00286D7C">
      <w:pPr>
        <w:pStyle w:val="Paragraphedeliste"/>
        <w:numPr>
          <w:ilvl w:val="0"/>
          <w:numId w:val="15"/>
        </w:numPr>
        <w:spacing w:before="0" w:after="0"/>
      </w:pPr>
      <w:r>
        <w:t xml:space="preserve">Gestion des combats : nécessite d’avoir </w:t>
      </w:r>
      <w:r w:rsidR="002F78AA">
        <w:t>finalisé la tâche</w:t>
      </w:r>
      <w:r>
        <w:t xml:space="preserve"> personnages </w:t>
      </w:r>
      <w:r w:rsidR="002F78AA">
        <w:t>et inventaire d’objets</w:t>
      </w:r>
    </w:p>
    <w:p w:rsidR="002F78AA" w:rsidRDefault="002F78AA" w:rsidP="00286D7C">
      <w:pPr>
        <w:pStyle w:val="Paragraphedeliste"/>
        <w:numPr>
          <w:ilvl w:val="0"/>
          <w:numId w:val="15"/>
        </w:numPr>
        <w:spacing w:before="0" w:after="0"/>
      </w:pPr>
      <w:r>
        <w:t>Documentation des scènes : nécessite la rédaction des scènes par chaque membre de l’équipe</w:t>
      </w:r>
    </w:p>
    <w:p w:rsidR="002F78AA" w:rsidRDefault="002F78AA" w:rsidP="002F78AA">
      <w:pPr>
        <w:pStyle w:val="Paragraphedeliste"/>
        <w:numPr>
          <w:ilvl w:val="0"/>
          <w:numId w:val="15"/>
        </w:numPr>
        <w:spacing w:before="0" w:after="0"/>
      </w:pPr>
      <w:r>
        <w:t>Arborescence de navigation : la définition de cette tâche n’était pas claire. C’est un focus sur la navigation des pages qui sera fait ici</w:t>
      </w:r>
      <w:r w:rsidR="00AB1D92">
        <w:t xml:space="preserve"> (ne pas confondre page et composant = </w:t>
      </w:r>
      <w:proofErr w:type="spellStart"/>
      <w:r w:rsidR="00AB1D92">
        <w:t>footer</w:t>
      </w:r>
      <w:proofErr w:type="spellEnd"/>
      <w:r w:rsidR="00AB1D92">
        <w:t>, header, etc.)</w:t>
      </w:r>
      <w:r>
        <w:t>. Cette tâche pourra débuter une fois que la trame centrale de l’histoire aura été définie.</w:t>
      </w:r>
    </w:p>
    <w:p w:rsidR="002F78AA" w:rsidRDefault="002F78AA" w:rsidP="002F78AA">
      <w:pPr>
        <w:spacing w:before="0" w:after="0"/>
        <w:ind w:left="0"/>
        <w:rPr>
          <w:b/>
        </w:rPr>
      </w:pPr>
      <w:r>
        <w:rPr>
          <w:b/>
        </w:rPr>
        <w:t xml:space="preserve">Pages sur le projet dans </w:t>
      </w:r>
      <w:proofErr w:type="spellStart"/>
      <w:r>
        <w:rPr>
          <w:b/>
        </w:rPr>
        <w:t>github</w:t>
      </w:r>
      <w:proofErr w:type="spellEnd"/>
    </w:p>
    <w:p w:rsidR="001E356F" w:rsidRDefault="002F78AA" w:rsidP="001E356F">
      <w:pPr>
        <w:pStyle w:val="Paragraphedeliste"/>
        <w:numPr>
          <w:ilvl w:val="0"/>
          <w:numId w:val="15"/>
        </w:numPr>
        <w:spacing w:before="0" w:after="0"/>
      </w:pPr>
      <w:r>
        <w:lastRenderedPageBreak/>
        <w:t xml:space="preserve">Focus sur les pages communes avec une attention particulière sur la page </w:t>
      </w:r>
      <w:proofErr w:type="spellStart"/>
      <w:r>
        <w:t>gitflow</w:t>
      </w:r>
      <w:proofErr w:type="spellEnd"/>
      <w:r>
        <w:t xml:space="preserve"> =&gt; une réflexion sur des bonnes pratiques à mettre en place lors du développement sera proposée avant cette phase</w:t>
      </w:r>
      <w:r w:rsidR="00AB1D92">
        <w:t xml:space="preserve"> (avoir des </w:t>
      </w:r>
      <w:proofErr w:type="spellStart"/>
      <w:r w:rsidR="00AB1D92">
        <w:t>reviewers</w:t>
      </w:r>
      <w:proofErr w:type="spellEnd"/>
      <w:r w:rsidR="00AB1D92">
        <w:t> pour les PR</w:t>
      </w:r>
      <w:r w:rsidR="001E356F">
        <w:t> ? création des branches ? etc.).</w:t>
      </w:r>
    </w:p>
    <w:p w:rsidR="001E356F" w:rsidRDefault="001E356F" w:rsidP="001E356F">
      <w:pPr>
        <w:pStyle w:val="Paragraphedeliste"/>
        <w:numPr>
          <w:ilvl w:val="0"/>
          <w:numId w:val="15"/>
        </w:numPr>
        <w:spacing w:before="0" w:after="0"/>
      </w:pPr>
      <w:r>
        <w:t xml:space="preserve">Johann prépare un tuto pour l’utilisation de </w:t>
      </w:r>
      <w:proofErr w:type="spellStart"/>
      <w:r>
        <w:t>Gitflow</w:t>
      </w:r>
      <w:proofErr w:type="spellEnd"/>
      <w:r>
        <w:t>.</w:t>
      </w:r>
    </w:p>
    <w:p w:rsidR="00286D7C" w:rsidRDefault="00286D7C" w:rsidP="00286D7C">
      <w:pPr>
        <w:spacing w:before="0" w:after="0"/>
        <w:rPr>
          <w:u w:val="single"/>
        </w:rPr>
      </w:pPr>
    </w:p>
    <w:p w:rsidR="002E5B34" w:rsidRDefault="002E5B34" w:rsidP="002E5B34">
      <w:pPr>
        <w:spacing w:before="0" w:after="0"/>
      </w:pPr>
    </w:p>
    <w:p w:rsidR="00286D7C" w:rsidRPr="00B06A5B" w:rsidRDefault="00286D7C" w:rsidP="00286D7C">
      <w:pPr>
        <w:pStyle w:val="Titre2"/>
        <w:rPr>
          <w:b/>
        </w:rPr>
      </w:pPr>
      <w:r w:rsidRPr="00B06A5B">
        <w:rPr>
          <w:b/>
          <w:lang w:bidi="fr-FR"/>
        </w:rPr>
        <w:t>TO DO</w:t>
      </w:r>
    </w:p>
    <w:tbl>
      <w:tblPr>
        <w:tblStyle w:val="Compterenduderunion"/>
        <w:tblW w:w="5000" w:type="pct"/>
        <w:tblLayout w:type="fixed"/>
        <w:tblLook w:val="04A0" w:firstRow="1" w:lastRow="0" w:firstColumn="1" w:lastColumn="0" w:noHBand="0" w:noVBand="1"/>
        <w:tblDescription w:val="Tableau des éléments d’action pour l’ordre du jour 1"/>
      </w:tblPr>
      <w:tblGrid>
        <w:gridCol w:w="6102"/>
        <w:gridCol w:w="2182"/>
        <w:gridCol w:w="2182"/>
      </w:tblGrid>
      <w:tr w:rsidR="00286D7C" w:rsidRPr="00B06A5B" w:rsidTr="00EE49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:rsidR="00286D7C" w:rsidRPr="00B06A5B" w:rsidRDefault="00286D7C" w:rsidP="00EE495C">
            <w:pPr>
              <w:pStyle w:val="Titre3"/>
              <w:outlineLvl w:val="2"/>
              <w:rPr>
                <w:b w:val="0"/>
              </w:rPr>
            </w:pPr>
            <w:r>
              <w:rPr>
                <w:b w:val="0"/>
              </w:rPr>
              <w:t>Libellé</w:t>
            </w:r>
          </w:p>
        </w:tc>
        <w:tc>
          <w:tcPr>
            <w:tcW w:w="2182" w:type="dxa"/>
          </w:tcPr>
          <w:p w:rsidR="00286D7C" w:rsidRPr="00486411" w:rsidRDefault="00286D7C" w:rsidP="00EE495C">
            <w:pPr>
              <w:pStyle w:val="Titre3"/>
              <w:outlineLvl w:val="2"/>
              <w:rPr>
                <w:b w:val="0"/>
              </w:rPr>
            </w:pPr>
            <w:r>
              <w:rPr>
                <w:b w:val="0"/>
              </w:rPr>
              <w:t>Entité</w:t>
            </w:r>
          </w:p>
          <w:p w:rsidR="00286D7C" w:rsidRPr="00B06A5B" w:rsidRDefault="00286D7C" w:rsidP="00EE495C">
            <w:pPr>
              <w:pStyle w:val="Titre3"/>
              <w:outlineLvl w:val="2"/>
              <w:rPr>
                <w:b w:val="0"/>
              </w:rPr>
            </w:pPr>
            <w:proofErr w:type="gramStart"/>
            <w:r w:rsidRPr="00486411">
              <w:rPr>
                <w:b w:val="0"/>
              </w:rPr>
              <w:t>responsable</w:t>
            </w:r>
            <w:proofErr w:type="gramEnd"/>
          </w:p>
        </w:tc>
        <w:sdt>
          <w:sdtPr>
            <w:alias w:val="Ordre du jour 1, date d’échéance :"/>
            <w:tag w:val="Ordre du jour 1, date d’échéance :"/>
            <w:id w:val="1450979630"/>
            <w:placeholder>
              <w:docPart w:val="F017F0827A264F1C80FDF2E968F4E21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:rsidR="00286D7C" w:rsidRPr="00B06A5B" w:rsidRDefault="00286D7C" w:rsidP="00EE495C">
                <w:pPr>
                  <w:pStyle w:val="Titre3"/>
                  <w:outlineLvl w:val="2"/>
                  <w:rPr>
                    <w:b w:val="0"/>
                  </w:rPr>
                </w:pPr>
                <w:r w:rsidRPr="00B06A5B">
                  <w:rPr>
                    <w:b w:val="0"/>
                    <w:lang w:bidi="fr-FR"/>
                  </w:rPr>
                  <w:t>Date d’échéance</w:t>
                </w:r>
              </w:p>
            </w:tc>
          </w:sdtContent>
        </w:sdt>
      </w:tr>
      <w:tr w:rsidR="00286D7C" w:rsidRPr="00E52810" w:rsidTr="00EE495C">
        <w:tc>
          <w:tcPr>
            <w:tcW w:w="6102" w:type="dxa"/>
          </w:tcPr>
          <w:p w:rsidR="00286D7C" w:rsidRPr="002A1A21" w:rsidRDefault="002A1A21" w:rsidP="00EE495C">
            <w:pPr>
              <w:pStyle w:val="Paragraphedeliste"/>
              <w:numPr>
                <w:ilvl w:val="0"/>
                <w:numId w:val="16"/>
              </w:numPr>
            </w:pPr>
            <w:r>
              <w:t>Compléter fichier avec planification initiale des tâches</w:t>
            </w:r>
            <w:r w:rsidR="00286D7C" w:rsidRPr="002A1A21">
              <w:t xml:space="preserve"> </w:t>
            </w:r>
          </w:p>
        </w:tc>
        <w:tc>
          <w:tcPr>
            <w:tcW w:w="2182" w:type="dxa"/>
          </w:tcPr>
          <w:p w:rsidR="00286D7C" w:rsidRPr="00E52810" w:rsidRDefault="00286D7C" w:rsidP="00AB1D92">
            <w:pPr>
              <w:ind w:left="0"/>
            </w:pPr>
            <w:r>
              <w:t>@</w:t>
            </w:r>
            <w:r w:rsidR="00AB1D92">
              <w:t>Equipe</w:t>
            </w:r>
          </w:p>
        </w:tc>
        <w:tc>
          <w:tcPr>
            <w:tcW w:w="2182" w:type="dxa"/>
          </w:tcPr>
          <w:p w:rsidR="002F78AA" w:rsidRPr="00E52810" w:rsidRDefault="002A1A21" w:rsidP="00286D7C">
            <w:pPr>
              <w:ind w:left="0"/>
            </w:pPr>
            <w:r>
              <w:t>30</w:t>
            </w:r>
            <w:r w:rsidR="00286D7C">
              <w:t>/04/20</w:t>
            </w:r>
          </w:p>
        </w:tc>
      </w:tr>
      <w:tr w:rsidR="002F78AA" w:rsidRPr="00E52810" w:rsidTr="00EE495C">
        <w:tc>
          <w:tcPr>
            <w:tcW w:w="6102" w:type="dxa"/>
          </w:tcPr>
          <w:p w:rsidR="002F78AA" w:rsidRDefault="002F78AA" w:rsidP="00EE495C">
            <w:pPr>
              <w:pStyle w:val="Paragraphedeliste"/>
              <w:numPr>
                <w:ilvl w:val="0"/>
                <w:numId w:val="16"/>
              </w:numPr>
            </w:pPr>
            <w:r>
              <w:t>Compléter la page du Wiki « Activité partielle »</w:t>
            </w:r>
          </w:p>
        </w:tc>
        <w:tc>
          <w:tcPr>
            <w:tcW w:w="2182" w:type="dxa"/>
          </w:tcPr>
          <w:p w:rsidR="002F78AA" w:rsidRDefault="002F78AA" w:rsidP="00AB1D92">
            <w:pPr>
              <w:ind w:left="0"/>
            </w:pPr>
            <w:r>
              <w:t>@</w:t>
            </w:r>
            <w:r w:rsidR="00AB1D92">
              <w:t>Equipe</w:t>
            </w:r>
          </w:p>
        </w:tc>
        <w:tc>
          <w:tcPr>
            <w:tcW w:w="2182" w:type="dxa"/>
          </w:tcPr>
          <w:p w:rsidR="002F78AA" w:rsidRDefault="00AB1D92" w:rsidP="00286D7C">
            <w:pPr>
              <w:ind w:left="0"/>
            </w:pPr>
            <w:r>
              <w:t>30/04/20</w:t>
            </w:r>
          </w:p>
        </w:tc>
      </w:tr>
      <w:tr w:rsidR="00AB1D92" w:rsidRPr="00E52810" w:rsidTr="00EE495C">
        <w:tc>
          <w:tcPr>
            <w:tcW w:w="6102" w:type="dxa"/>
          </w:tcPr>
          <w:p w:rsidR="00AB1D92" w:rsidRDefault="00AB1D92" w:rsidP="00EE495C">
            <w:pPr>
              <w:pStyle w:val="Paragraphedeliste"/>
              <w:numPr>
                <w:ilvl w:val="0"/>
                <w:numId w:val="16"/>
              </w:numPr>
            </w:pPr>
            <w:r>
              <w:t>Organiser un atelier sauvegarde</w:t>
            </w:r>
          </w:p>
        </w:tc>
        <w:tc>
          <w:tcPr>
            <w:tcW w:w="2182" w:type="dxa"/>
          </w:tcPr>
          <w:p w:rsidR="00AB1D92" w:rsidRDefault="00AB1D92" w:rsidP="00AB1D92">
            <w:pPr>
              <w:ind w:left="0"/>
            </w:pPr>
            <w:r>
              <w:t>@</w:t>
            </w:r>
            <w:r w:rsidR="001E356F">
              <w:t>Anabelle</w:t>
            </w:r>
          </w:p>
        </w:tc>
        <w:tc>
          <w:tcPr>
            <w:tcW w:w="2182" w:type="dxa"/>
          </w:tcPr>
          <w:p w:rsidR="00AB1D92" w:rsidRDefault="00AB1D92" w:rsidP="00286D7C">
            <w:pPr>
              <w:ind w:left="0"/>
            </w:pPr>
            <w:r>
              <w:t>Semaine du 04/05 ?</w:t>
            </w:r>
          </w:p>
        </w:tc>
      </w:tr>
      <w:tr w:rsidR="00A74CB2" w:rsidRPr="00E52810" w:rsidTr="00EE495C">
        <w:tc>
          <w:tcPr>
            <w:tcW w:w="6102" w:type="dxa"/>
          </w:tcPr>
          <w:p w:rsidR="00A74CB2" w:rsidRDefault="002A1A21" w:rsidP="00EE495C">
            <w:pPr>
              <w:pStyle w:val="Paragraphedeliste"/>
              <w:numPr>
                <w:ilvl w:val="0"/>
                <w:numId w:val="16"/>
              </w:numPr>
            </w:pPr>
            <w:r>
              <w:t>Rédaction des scènes – une première version</w:t>
            </w:r>
          </w:p>
        </w:tc>
        <w:tc>
          <w:tcPr>
            <w:tcW w:w="2182" w:type="dxa"/>
          </w:tcPr>
          <w:p w:rsidR="00A74CB2" w:rsidRDefault="00A74CB2" w:rsidP="00AB1D92">
            <w:pPr>
              <w:ind w:left="0"/>
            </w:pPr>
            <w:r>
              <w:t>@</w:t>
            </w:r>
            <w:r w:rsidR="00AB1D92">
              <w:t>Equipe</w:t>
            </w:r>
          </w:p>
        </w:tc>
        <w:tc>
          <w:tcPr>
            <w:tcW w:w="2182" w:type="dxa"/>
          </w:tcPr>
          <w:p w:rsidR="00A74CB2" w:rsidRDefault="002A1A21" w:rsidP="002A1A21">
            <w:pPr>
              <w:ind w:left="0"/>
            </w:pPr>
            <w:r>
              <w:t>04</w:t>
            </w:r>
            <w:r w:rsidR="00A74CB2">
              <w:t>/0</w:t>
            </w:r>
            <w:r>
              <w:t>5</w:t>
            </w:r>
            <w:r w:rsidR="00A74CB2">
              <w:t>/20</w:t>
            </w:r>
          </w:p>
        </w:tc>
      </w:tr>
      <w:tr w:rsidR="001E356F" w:rsidRPr="00E52810" w:rsidTr="008F7325">
        <w:tc>
          <w:tcPr>
            <w:tcW w:w="6102" w:type="dxa"/>
          </w:tcPr>
          <w:p w:rsidR="001E356F" w:rsidRDefault="001E356F" w:rsidP="008F7325">
            <w:pPr>
              <w:pStyle w:val="Paragraphedeliste"/>
              <w:numPr>
                <w:ilvl w:val="0"/>
                <w:numId w:val="16"/>
              </w:numPr>
            </w:pPr>
            <w:r>
              <w:t>1</w:t>
            </w:r>
            <w:r w:rsidRPr="002A1A21">
              <w:rPr>
                <w:vertAlign w:val="superscript"/>
              </w:rPr>
              <w:t>ère</w:t>
            </w:r>
            <w:r>
              <w:t xml:space="preserve"> version du cahier des charges (= conception)</w:t>
            </w:r>
          </w:p>
        </w:tc>
        <w:tc>
          <w:tcPr>
            <w:tcW w:w="2182" w:type="dxa"/>
          </w:tcPr>
          <w:p w:rsidR="001E356F" w:rsidRDefault="001E356F" w:rsidP="008F7325">
            <w:pPr>
              <w:ind w:left="0"/>
            </w:pPr>
            <w:r>
              <w:t>@Equipe</w:t>
            </w:r>
          </w:p>
        </w:tc>
        <w:tc>
          <w:tcPr>
            <w:tcW w:w="2182" w:type="dxa"/>
          </w:tcPr>
          <w:p w:rsidR="001E356F" w:rsidRDefault="001E356F" w:rsidP="008F7325">
            <w:pPr>
              <w:ind w:left="0"/>
            </w:pPr>
            <w:r>
              <w:t>13/05/20</w:t>
            </w:r>
          </w:p>
        </w:tc>
      </w:tr>
      <w:tr w:rsidR="001E356F" w:rsidRPr="00E52810" w:rsidTr="00EE495C">
        <w:tc>
          <w:tcPr>
            <w:tcW w:w="6102" w:type="dxa"/>
          </w:tcPr>
          <w:p w:rsidR="001E356F" w:rsidRDefault="001E356F" w:rsidP="001E356F">
            <w:pPr>
              <w:pStyle w:val="Paragraphedeliste"/>
              <w:numPr>
                <w:ilvl w:val="0"/>
                <w:numId w:val="16"/>
              </w:numPr>
            </w:pPr>
            <w:r>
              <w:t xml:space="preserve">Création d’un tuto </w:t>
            </w:r>
            <w:proofErr w:type="spellStart"/>
            <w:r>
              <w:t>gitflow</w:t>
            </w:r>
            <w:proofErr w:type="spellEnd"/>
          </w:p>
        </w:tc>
        <w:tc>
          <w:tcPr>
            <w:tcW w:w="2182" w:type="dxa"/>
          </w:tcPr>
          <w:p w:rsidR="001E356F" w:rsidRDefault="001E356F" w:rsidP="00AB1D92">
            <w:pPr>
              <w:ind w:left="0"/>
            </w:pPr>
            <w:r>
              <w:t>@Johann</w:t>
            </w:r>
          </w:p>
        </w:tc>
        <w:tc>
          <w:tcPr>
            <w:tcW w:w="2182" w:type="dxa"/>
          </w:tcPr>
          <w:p w:rsidR="001E356F" w:rsidRDefault="001E356F" w:rsidP="001E356F">
            <w:pPr>
              <w:ind w:left="0"/>
            </w:pPr>
            <w:r>
              <w:t>Avant le début de la phase de Dev</w:t>
            </w:r>
          </w:p>
        </w:tc>
      </w:tr>
      <w:tr w:rsidR="001E356F" w:rsidRPr="00E52810" w:rsidTr="00EE495C">
        <w:tc>
          <w:tcPr>
            <w:tcW w:w="6102" w:type="dxa"/>
          </w:tcPr>
          <w:p w:rsidR="001E356F" w:rsidRDefault="001E356F" w:rsidP="002A1A21">
            <w:pPr>
              <w:pStyle w:val="Paragraphedeliste"/>
              <w:numPr>
                <w:ilvl w:val="0"/>
                <w:numId w:val="16"/>
              </w:numPr>
            </w:pPr>
            <w:r>
              <w:t xml:space="preserve">Organiser un atelier </w:t>
            </w:r>
            <w:proofErr w:type="gramStart"/>
            <w:r>
              <w:t>bonnes pratiques</w:t>
            </w:r>
            <w:proofErr w:type="gramEnd"/>
            <w:r>
              <w:t xml:space="preserve"> Dev</w:t>
            </w:r>
          </w:p>
        </w:tc>
        <w:tc>
          <w:tcPr>
            <w:tcW w:w="2182" w:type="dxa"/>
          </w:tcPr>
          <w:p w:rsidR="001E356F" w:rsidRDefault="001E356F" w:rsidP="00A74CB2">
            <w:pPr>
              <w:ind w:left="0"/>
            </w:pPr>
            <w:r>
              <w:t>@Anabelle</w:t>
            </w:r>
          </w:p>
        </w:tc>
        <w:tc>
          <w:tcPr>
            <w:tcW w:w="2182" w:type="dxa"/>
          </w:tcPr>
          <w:p w:rsidR="001E356F" w:rsidRDefault="001E356F" w:rsidP="00A74CB2">
            <w:pPr>
              <w:ind w:left="0"/>
            </w:pPr>
            <w:r>
              <w:t>Avant début de la phase de Dev</w:t>
            </w:r>
          </w:p>
        </w:tc>
      </w:tr>
    </w:tbl>
    <w:p w:rsidR="00A74CB2" w:rsidRDefault="00A74CB2" w:rsidP="00A74CB2">
      <w:pPr>
        <w:pStyle w:val="Titre2"/>
        <w:rPr>
          <w:b/>
          <w:lang w:bidi="fr-FR"/>
        </w:rPr>
      </w:pPr>
      <w:r>
        <w:rPr>
          <w:b/>
          <w:lang w:bidi="fr-FR"/>
        </w:rPr>
        <w:t>NOTES SUPPLÉMENTAIRES</w:t>
      </w:r>
      <w:r w:rsidR="001A4D9C">
        <w:rPr>
          <w:b/>
          <w:lang w:bidi="fr-FR"/>
        </w:rPr>
        <w:t xml:space="preserve"> (Phases </w:t>
      </w:r>
      <w:r w:rsidR="00821FB6">
        <w:rPr>
          <w:b/>
          <w:lang w:bidi="fr-FR"/>
        </w:rPr>
        <w:t xml:space="preserve">en cours </w:t>
      </w:r>
      <w:r w:rsidR="001A4D9C">
        <w:rPr>
          <w:b/>
          <w:lang w:bidi="fr-FR"/>
        </w:rPr>
        <w:t xml:space="preserve">et </w:t>
      </w:r>
      <w:r w:rsidR="00821FB6">
        <w:rPr>
          <w:b/>
          <w:lang w:bidi="fr-FR"/>
        </w:rPr>
        <w:t xml:space="preserve">prochaines </w:t>
      </w:r>
      <w:bookmarkStart w:id="0" w:name="_GoBack"/>
      <w:bookmarkEnd w:id="0"/>
      <w:r w:rsidR="001A4D9C">
        <w:rPr>
          <w:b/>
          <w:lang w:bidi="fr-FR"/>
        </w:rPr>
        <w:t>dates importantes)</w:t>
      </w:r>
    </w:p>
    <w:p w:rsidR="001A4D9C" w:rsidRDefault="001A4D9C" w:rsidP="00A74CB2">
      <w:pPr>
        <w:ind w:left="0"/>
        <w:rPr>
          <w:i/>
        </w:rPr>
      </w:pPr>
      <w:r>
        <w:rPr>
          <w:i/>
        </w:rPr>
        <w:t>Phases en cours :</w:t>
      </w:r>
    </w:p>
    <w:p w:rsidR="001A4D9C" w:rsidRPr="001A4D9C" w:rsidRDefault="00137471" w:rsidP="001A4D9C">
      <w:pPr>
        <w:pStyle w:val="Paragraphedeliste"/>
        <w:numPr>
          <w:ilvl w:val="0"/>
          <w:numId w:val="22"/>
        </w:numPr>
        <w:rPr>
          <w:i/>
        </w:rPr>
      </w:pPr>
      <w:r w:rsidRPr="001A4D9C">
        <w:rPr>
          <w:i/>
        </w:rPr>
        <w:t xml:space="preserve"> </w:t>
      </w:r>
      <w:r w:rsidRPr="001A4D9C">
        <w:rPr>
          <w:b/>
          <w:i/>
        </w:rPr>
        <w:t>phase de Démarrage</w:t>
      </w:r>
    </w:p>
    <w:p w:rsidR="001A4D9C" w:rsidRDefault="001A4D9C" w:rsidP="001A4D9C">
      <w:pPr>
        <w:pStyle w:val="Paragraphedeliste"/>
        <w:numPr>
          <w:ilvl w:val="0"/>
          <w:numId w:val="22"/>
        </w:numPr>
        <w:rPr>
          <w:i/>
        </w:rPr>
      </w:pPr>
      <w:r>
        <w:rPr>
          <w:b/>
          <w:i/>
        </w:rPr>
        <w:t>Phase de Planification</w:t>
      </w:r>
    </w:p>
    <w:p w:rsidR="001A4D9C" w:rsidRDefault="001A4D9C" w:rsidP="001A4D9C">
      <w:pPr>
        <w:pStyle w:val="Paragraphedeliste"/>
        <w:ind w:left="0"/>
        <w:rPr>
          <w:i/>
        </w:rPr>
      </w:pPr>
    </w:p>
    <w:p w:rsidR="001A4D9C" w:rsidRPr="001A4D9C" w:rsidRDefault="001A4D9C" w:rsidP="001A4D9C">
      <w:pPr>
        <w:pStyle w:val="Paragraphedeliste"/>
        <w:ind w:left="0"/>
        <w:rPr>
          <w:i/>
        </w:rPr>
      </w:pPr>
      <w:r w:rsidRPr="001A4D9C">
        <w:rPr>
          <w:i/>
          <w:highlight w:val="yellow"/>
        </w:rPr>
        <w:t xml:space="preserve">Ces 2 tâches = phase de Conception </w:t>
      </w:r>
      <w:r>
        <w:rPr>
          <w:i/>
          <w:highlight w:val="yellow"/>
        </w:rPr>
        <w:t xml:space="preserve">qui </w:t>
      </w:r>
      <w:r w:rsidRPr="001A4D9C">
        <w:rPr>
          <w:i/>
          <w:highlight w:val="yellow"/>
        </w:rPr>
        <w:t xml:space="preserve">aboutiront à la livraison d’une </w:t>
      </w:r>
      <w:r w:rsidRPr="001A4D9C">
        <w:rPr>
          <w:b/>
          <w:i/>
          <w:highlight w:val="yellow"/>
        </w:rPr>
        <w:t>V1 du cahier des charges le 13 mai</w:t>
      </w:r>
      <w:r w:rsidRPr="001A4D9C">
        <w:rPr>
          <w:i/>
          <w:highlight w:val="yellow"/>
        </w:rPr>
        <w:t xml:space="preserve"> (prochain cours)</w:t>
      </w:r>
    </w:p>
    <w:p w:rsidR="003E7D04" w:rsidRPr="00A972C1" w:rsidRDefault="003E7D04" w:rsidP="00A74CB2">
      <w:pPr>
        <w:ind w:left="0"/>
        <w:rPr>
          <w:i/>
        </w:rPr>
      </w:pPr>
      <w:r>
        <w:rPr>
          <w:noProof/>
          <w:lang w:eastAsia="fr-FR"/>
        </w:rPr>
        <w:drawing>
          <wp:inline distT="0" distB="0" distL="0" distR="0" wp14:anchorId="42293AE2" wp14:editId="465FFFD5">
            <wp:extent cx="6645910" cy="280606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7C" w:rsidRDefault="00286D7C" w:rsidP="002E5B34">
      <w:pPr>
        <w:spacing w:before="0" w:after="0"/>
      </w:pPr>
    </w:p>
    <w:p w:rsidR="00B06A5B" w:rsidRDefault="00B06A5B" w:rsidP="00B06A5B">
      <w:pPr>
        <w:pStyle w:val="Titre2"/>
        <w:rPr>
          <w:b/>
          <w:lang w:bidi="fr-FR"/>
        </w:rPr>
      </w:pPr>
      <w:r>
        <w:rPr>
          <w:b/>
          <w:lang w:bidi="fr-FR"/>
        </w:rPr>
        <w:lastRenderedPageBreak/>
        <w:t>PROCHAIN</w:t>
      </w:r>
      <w:r w:rsidR="00E04165">
        <w:rPr>
          <w:b/>
          <w:lang w:bidi="fr-FR"/>
        </w:rPr>
        <w:t>S POINTS</w:t>
      </w:r>
    </w:p>
    <w:p w:rsidR="00EF602C" w:rsidRPr="00A5488B" w:rsidRDefault="00FE22F6" w:rsidP="00A74CB2">
      <w:pPr>
        <w:rPr>
          <w:lang w:bidi="fr-FR"/>
        </w:rPr>
      </w:pPr>
      <w:sdt>
        <w:sdtPr>
          <w:alias w:val="Date et heure de la réunion :"/>
          <w:tag w:val="Date et heure de la réunion :"/>
          <w:id w:val="1302735715"/>
          <w:placeholder>
            <w:docPart w:val="7C8B0C034B0E48AA87B625DDF76CA305"/>
          </w:placeholder>
          <w:temporary/>
          <w:showingPlcHdr/>
          <w15:appearance w15:val="hidden"/>
        </w:sdtPr>
        <w:sdtEndPr/>
        <w:sdtContent>
          <w:r w:rsidR="00B06A5B">
            <w:rPr>
              <w:lang w:bidi="fr-FR"/>
            </w:rPr>
            <w:t>Date de la réunion | Heure</w:t>
          </w:r>
        </w:sdtContent>
      </w:sdt>
      <w:r w:rsidR="00B06A5B">
        <w:t> :</w:t>
      </w:r>
      <w:r w:rsidR="00B06A5B">
        <w:tab/>
      </w:r>
      <w:r w:rsidR="00B06A5B">
        <w:tab/>
      </w:r>
      <w:r w:rsidR="00B06A5B">
        <w:rPr>
          <w:lang w:bidi="fr-FR"/>
        </w:rPr>
        <w:t xml:space="preserve"> </w:t>
      </w:r>
      <w:r w:rsidR="00B06A5B" w:rsidRPr="00A5488B">
        <w:rPr>
          <w:lang w:bidi="fr-FR"/>
        </w:rPr>
        <w:t xml:space="preserve"> </w:t>
      </w:r>
    </w:p>
    <w:p w:rsidR="00EF602C" w:rsidRPr="001A4D9C" w:rsidRDefault="00EF602C" w:rsidP="001A4D9C">
      <w:pPr>
        <w:rPr>
          <w:rStyle w:val="Emphaseple"/>
          <w:b/>
          <w:i w:val="0"/>
          <w:lang w:bidi="fr-FR"/>
        </w:rPr>
      </w:pPr>
      <w:r w:rsidRPr="00A5488B">
        <w:rPr>
          <w:lang w:bidi="fr-FR"/>
        </w:rPr>
        <w:tab/>
      </w:r>
      <w:r w:rsidR="001A4D9C">
        <w:rPr>
          <w:rStyle w:val="Emphaseple"/>
          <w:b/>
          <w:i w:val="0"/>
        </w:rPr>
        <w:t>04/05</w:t>
      </w:r>
      <w:r w:rsidRPr="00A5488B">
        <w:rPr>
          <w:rStyle w:val="Emphaseple"/>
          <w:b/>
          <w:i w:val="0"/>
        </w:rPr>
        <w:t>/2020</w:t>
      </w:r>
      <w:r w:rsidRPr="00A5488B">
        <w:rPr>
          <w:rStyle w:val="Emphaseple"/>
          <w:b/>
          <w:i w:val="0"/>
          <w:lang w:bidi="fr-FR"/>
        </w:rPr>
        <w:t xml:space="preserve"> – 08h30 avec l’équipe projet </w:t>
      </w:r>
    </w:p>
    <w:p w:rsidR="001A4D9C" w:rsidRPr="001A4D9C" w:rsidRDefault="001A4D9C" w:rsidP="00EF602C">
      <w:pPr>
        <w:pStyle w:val="Paragraphedeliste"/>
        <w:numPr>
          <w:ilvl w:val="1"/>
          <w:numId w:val="20"/>
        </w:numPr>
        <w:rPr>
          <w:rStyle w:val="Emphaseple"/>
          <w:i w:val="0"/>
          <w:iCs w:val="0"/>
        </w:rPr>
      </w:pPr>
      <w:r>
        <w:rPr>
          <w:rStyle w:val="Emphaseple"/>
          <w:i w:val="0"/>
          <w:iCs w:val="0"/>
        </w:rPr>
        <w:t>Partage de nouvelles infos s’il y en a</w:t>
      </w:r>
    </w:p>
    <w:p w:rsidR="00EF602C" w:rsidRPr="001A4D9C" w:rsidRDefault="00EF602C" w:rsidP="00EF602C">
      <w:pPr>
        <w:pStyle w:val="Paragraphedeliste"/>
        <w:numPr>
          <w:ilvl w:val="1"/>
          <w:numId w:val="20"/>
        </w:numPr>
        <w:rPr>
          <w:rStyle w:val="Emphaseple"/>
          <w:i w:val="0"/>
          <w:iCs w:val="0"/>
        </w:rPr>
      </w:pPr>
      <w:r w:rsidRPr="00A5488B">
        <w:rPr>
          <w:rStyle w:val="Emphaseple"/>
          <w:i w:val="0"/>
          <w:lang w:bidi="fr-FR"/>
        </w:rPr>
        <w:t xml:space="preserve">partage </w:t>
      </w:r>
      <w:r w:rsidR="001A4D9C">
        <w:rPr>
          <w:rStyle w:val="Emphaseple"/>
          <w:i w:val="0"/>
          <w:lang w:bidi="fr-FR"/>
        </w:rPr>
        <w:t xml:space="preserve">de l’avancée des différentes tâches par équipe (points de blocage / avancées / etc.) </w:t>
      </w:r>
    </w:p>
    <w:p w:rsidR="001A4D9C" w:rsidRDefault="001A4D9C" w:rsidP="00EF602C">
      <w:pPr>
        <w:pStyle w:val="Paragraphedeliste"/>
        <w:numPr>
          <w:ilvl w:val="1"/>
          <w:numId w:val="20"/>
        </w:numPr>
      </w:pPr>
      <w:r>
        <w:t>prochaines étapes</w:t>
      </w:r>
    </w:p>
    <w:p w:rsidR="001A4D9C" w:rsidRPr="00A5488B" w:rsidRDefault="001A4D9C" w:rsidP="00EF602C">
      <w:pPr>
        <w:pStyle w:val="Paragraphedeliste"/>
        <w:numPr>
          <w:ilvl w:val="1"/>
          <w:numId w:val="20"/>
        </w:numPr>
      </w:pPr>
      <w:r>
        <w:t>aller au travers des questions/réponses</w:t>
      </w:r>
    </w:p>
    <w:p w:rsidR="00EF602C" w:rsidRDefault="00EF602C" w:rsidP="00EF602C">
      <w:pPr>
        <w:pStyle w:val="Paragraphedeliste"/>
        <w:ind w:left="1440"/>
      </w:pPr>
    </w:p>
    <w:p w:rsidR="00B06A5B" w:rsidRPr="00B06A5B" w:rsidRDefault="00B06A5B" w:rsidP="00B06A5B">
      <w:pPr>
        <w:pStyle w:val="Titre2"/>
        <w:rPr>
          <w:b/>
        </w:rPr>
      </w:pPr>
    </w:p>
    <w:p w:rsidR="00B06A5B" w:rsidRDefault="00B06A5B" w:rsidP="00B06A5B"/>
    <w:sectPr w:rsidR="00B06A5B" w:rsidSect="000746C7">
      <w:footerReference w:type="default" r:id="rId10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2F6" w:rsidRDefault="00FE22F6">
      <w:pPr>
        <w:spacing w:after="0"/>
      </w:pPr>
      <w:r>
        <w:separator/>
      </w:r>
    </w:p>
  </w:endnote>
  <w:endnote w:type="continuationSeparator" w:id="0">
    <w:p w:rsidR="00FE22F6" w:rsidRDefault="00FE22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0F2" w:rsidRDefault="00CB50F2" w:rsidP="00CB50F2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821FB6">
      <w:rPr>
        <w:noProof/>
        <w:lang w:bidi="fr-FR"/>
      </w:rPr>
      <w:t>3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2F6" w:rsidRDefault="00FE22F6">
      <w:pPr>
        <w:spacing w:after="0"/>
      </w:pPr>
      <w:r>
        <w:separator/>
      </w:r>
    </w:p>
  </w:footnote>
  <w:footnote w:type="continuationSeparator" w:id="0">
    <w:p w:rsidR="00FE22F6" w:rsidRDefault="00FE22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7D144F"/>
    <w:multiLevelType w:val="hybridMultilevel"/>
    <w:tmpl w:val="90E899A6"/>
    <w:lvl w:ilvl="0" w:tplc="4C48F7FE">
      <w:start w:val="1"/>
      <w:numFmt w:val="bullet"/>
      <w:lvlText w:val="✓"/>
      <w:lvlJc w:val="left"/>
      <w:pPr>
        <w:ind w:left="792" w:hanging="360"/>
      </w:pPr>
      <w:rPr>
        <w:rFonts w:ascii="Segoe UI Symbol" w:hAnsi="Segoe UI Symbol" w:hint="default"/>
      </w:rPr>
    </w:lvl>
    <w:lvl w:ilvl="1" w:tplc="04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07D06033"/>
    <w:multiLevelType w:val="hybridMultilevel"/>
    <w:tmpl w:val="43E88AB4"/>
    <w:lvl w:ilvl="0" w:tplc="4C48F7FE">
      <w:start w:val="1"/>
      <w:numFmt w:val="bullet"/>
      <w:lvlText w:val="✓"/>
      <w:lvlJc w:val="left"/>
      <w:pPr>
        <w:ind w:left="792" w:hanging="360"/>
      </w:pPr>
      <w:rPr>
        <w:rFonts w:ascii="Segoe UI Symbol" w:hAnsi="Segoe UI Symbol" w:hint="default"/>
      </w:rPr>
    </w:lvl>
    <w:lvl w:ilvl="1" w:tplc="04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0A911595"/>
    <w:multiLevelType w:val="multilevel"/>
    <w:tmpl w:val="7834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1806FF"/>
    <w:multiLevelType w:val="hybridMultilevel"/>
    <w:tmpl w:val="A1108CCE"/>
    <w:lvl w:ilvl="0" w:tplc="3D10EB4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970FB"/>
    <w:multiLevelType w:val="hybridMultilevel"/>
    <w:tmpl w:val="7488233C"/>
    <w:lvl w:ilvl="0" w:tplc="E2E4E1A8">
      <w:start w:val="1"/>
      <w:numFmt w:val="bullet"/>
      <w:lvlText w:val="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28476409"/>
    <w:multiLevelType w:val="hybridMultilevel"/>
    <w:tmpl w:val="F84065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10C51"/>
    <w:multiLevelType w:val="hybridMultilevel"/>
    <w:tmpl w:val="7B4A33C2"/>
    <w:lvl w:ilvl="0" w:tplc="1DAA50D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21DD3"/>
    <w:multiLevelType w:val="multilevel"/>
    <w:tmpl w:val="D654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063384"/>
    <w:multiLevelType w:val="hybridMultilevel"/>
    <w:tmpl w:val="024C94F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E4B05F3"/>
    <w:multiLevelType w:val="multilevel"/>
    <w:tmpl w:val="BE22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337603"/>
    <w:multiLevelType w:val="hybridMultilevel"/>
    <w:tmpl w:val="024C94F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5"/>
  </w:num>
  <w:num w:numId="14">
    <w:abstractNumId w:val="11"/>
  </w:num>
  <w:num w:numId="15">
    <w:abstractNumId w:val="10"/>
  </w:num>
  <w:num w:numId="16">
    <w:abstractNumId w:val="20"/>
  </w:num>
  <w:num w:numId="17">
    <w:abstractNumId w:val="13"/>
  </w:num>
  <w:num w:numId="18">
    <w:abstractNumId w:val="18"/>
  </w:num>
  <w:num w:numId="19">
    <w:abstractNumId w:val="19"/>
  </w:num>
  <w:num w:numId="20">
    <w:abstractNumId w:val="12"/>
  </w:num>
  <w:num w:numId="21">
    <w:abstractNumId w:val="1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83"/>
    <w:rsid w:val="00070820"/>
    <w:rsid w:val="000746C7"/>
    <w:rsid w:val="000871F1"/>
    <w:rsid w:val="000E598D"/>
    <w:rsid w:val="001005E5"/>
    <w:rsid w:val="00107A25"/>
    <w:rsid w:val="001118FD"/>
    <w:rsid w:val="00137471"/>
    <w:rsid w:val="001517DD"/>
    <w:rsid w:val="00152CC8"/>
    <w:rsid w:val="0017681F"/>
    <w:rsid w:val="001A4D9C"/>
    <w:rsid w:val="001C4546"/>
    <w:rsid w:val="001E356F"/>
    <w:rsid w:val="00216E66"/>
    <w:rsid w:val="00286D7C"/>
    <w:rsid w:val="002A1A21"/>
    <w:rsid w:val="002A5F1F"/>
    <w:rsid w:val="002B6760"/>
    <w:rsid w:val="002B6C94"/>
    <w:rsid w:val="002E5AF5"/>
    <w:rsid w:val="002E5B34"/>
    <w:rsid w:val="002E7469"/>
    <w:rsid w:val="002F4ABE"/>
    <w:rsid w:val="002F78AA"/>
    <w:rsid w:val="003037F5"/>
    <w:rsid w:val="003203B3"/>
    <w:rsid w:val="003A21EE"/>
    <w:rsid w:val="003B1BCE"/>
    <w:rsid w:val="003C1B81"/>
    <w:rsid w:val="003C6B6C"/>
    <w:rsid w:val="003D0D72"/>
    <w:rsid w:val="003E71B2"/>
    <w:rsid w:val="003E7D04"/>
    <w:rsid w:val="003F28C4"/>
    <w:rsid w:val="00410E60"/>
    <w:rsid w:val="0041439B"/>
    <w:rsid w:val="00444D8F"/>
    <w:rsid w:val="00486411"/>
    <w:rsid w:val="00496021"/>
    <w:rsid w:val="004D138C"/>
    <w:rsid w:val="0052642B"/>
    <w:rsid w:val="00540A2D"/>
    <w:rsid w:val="00541808"/>
    <w:rsid w:val="00557792"/>
    <w:rsid w:val="00565614"/>
    <w:rsid w:val="00577FB8"/>
    <w:rsid w:val="005850AF"/>
    <w:rsid w:val="005D3593"/>
    <w:rsid w:val="005E7D19"/>
    <w:rsid w:val="0063471E"/>
    <w:rsid w:val="0066086F"/>
    <w:rsid w:val="0066108B"/>
    <w:rsid w:val="00672A6F"/>
    <w:rsid w:val="006928B4"/>
    <w:rsid w:val="006B1295"/>
    <w:rsid w:val="006D571F"/>
    <w:rsid w:val="006F5A3F"/>
    <w:rsid w:val="00711F76"/>
    <w:rsid w:val="00714174"/>
    <w:rsid w:val="007253CC"/>
    <w:rsid w:val="00766979"/>
    <w:rsid w:val="007A73FD"/>
    <w:rsid w:val="007C77E8"/>
    <w:rsid w:val="00801EC8"/>
    <w:rsid w:val="00821FB6"/>
    <w:rsid w:val="008431CB"/>
    <w:rsid w:val="0086707E"/>
    <w:rsid w:val="008B1FEA"/>
    <w:rsid w:val="008E2FAF"/>
    <w:rsid w:val="009122D0"/>
    <w:rsid w:val="0093449A"/>
    <w:rsid w:val="0093449B"/>
    <w:rsid w:val="00962C09"/>
    <w:rsid w:val="00987506"/>
    <w:rsid w:val="009916AE"/>
    <w:rsid w:val="009925DD"/>
    <w:rsid w:val="009A640E"/>
    <w:rsid w:val="009B54B5"/>
    <w:rsid w:val="009F190C"/>
    <w:rsid w:val="00A104FB"/>
    <w:rsid w:val="00A5488B"/>
    <w:rsid w:val="00A555FD"/>
    <w:rsid w:val="00A74CB2"/>
    <w:rsid w:val="00A972C1"/>
    <w:rsid w:val="00A979E1"/>
    <w:rsid w:val="00AB1D92"/>
    <w:rsid w:val="00B06A5B"/>
    <w:rsid w:val="00B45E12"/>
    <w:rsid w:val="00B5323A"/>
    <w:rsid w:val="00BA5FB8"/>
    <w:rsid w:val="00BB2D9E"/>
    <w:rsid w:val="00C0525E"/>
    <w:rsid w:val="00C9013A"/>
    <w:rsid w:val="00CB50F2"/>
    <w:rsid w:val="00CF57A7"/>
    <w:rsid w:val="00CF5C61"/>
    <w:rsid w:val="00CF7D5F"/>
    <w:rsid w:val="00D6466C"/>
    <w:rsid w:val="00D6720D"/>
    <w:rsid w:val="00D710B6"/>
    <w:rsid w:val="00D90A37"/>
    <w:rsid w:val="00D92360"/>
    <w:rsid w:val="00DC2307"/>
    <w:rsid w:val="00E04165"/>
    <w:rsid w:val="00E06290"/>
    <w:rsid w:val="00E501DC"/>
    <w:rsid w:val="00E52810"/>
    <w:rsid w:val="00E61B2B"/>
    <w:rsid w:val="00E70F21"/>
    <w:rsid w:val="00E73CB0"/>
    <w:rsid w:val="00E9593C"/>
    <w:rsid w:val="00EB43FE"/>
    <w:rsid w:val="00EC6EA3"/>
    <w:rsid w:val="00EE3B7B"/>
    <w:rsid w:val="00EF06BE"/>
    <w:rsid w:val="00EF602C"/>
    <w:rsid w:val="00F06F7B"/>
    <w:rsid w:val="00F32E83"/>
    <w:rsid w:val="00F41231"/>
    <w:rsid w:val="00F45ED3"/>
    <w:rsid w:val="00F5026B"/>
    <w:rsid w:val="00F560A1"/>
    <w:rsid w:val="00F77E26"/>
    <w:rsid w:val="00FC130B"/>
    <w:rsid w:val="00FC14F3"/>
    <w:rsid w:val="00FC6891"/>
    <w:rsid w:val="00FE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C71AF19-058E-4529-BCF0-7EB69FE0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F21"/>
    <w:rPr>
      <w:spacing w:val="4"/>
    </w:rPr>
  </w:style>
  <w:style w:type="paragraph" w:styleId="Titre1">
    <w:name w:val="heading 1"/>
    <w:basedOn w:val="Normal"/>
    <w:link w:val="Titre1C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Titre2">
    <w:name w:val="heading 2"/>
    <w:basedOn w:val="Normal"/>
    <w:link w:val="Titre2C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Titre3">
    <w:name w:val="heading 3"/>
    <w:basedOn w:val="Normal"/>
    <w:link w:val="Titre3C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Compterenduderunion">
    <w:name w:val="Compte rendu de réunion"/>
    <w:basedOn w:val="Tableau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Rfrenceple">
    <w:name w:val="Subtle Reference"/>
    <w:basedOn w:val="Policepardfaut"/>
    <w:uiPriority w:val="2"/>
    <w:qFormat/>
    <w:rsid w:val="00CB50F2"/>
    <w:rPr>
      <w:caps/>
      <w:smallCaps w:val="0"/>
      <w:color w:val="9F2936" w:themeColor="accent2"/>
    </w:rPr>
  </w:style>
  <w:style w:type="paragraph" w:styleId="En-tte">
    <w:name w:val="header"/>
    <w:basedOn w:val="Normal"/>
    <w:link w:val="En-tteC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En-tteCar">
    <w:name w:val="En-tête Car"/>
    <w:basedOn w:val="Policepardfaut"/>
    <w:link w:val="En-tte"/>
    <w:uiPriority w:val="99"/>
    <w:rsid w:val="00A979E1"/>
    <w:rPr>
      <w:rFonts w:eastAsiaTheme="minorEastAsia"/>
      <w:szCs w:val="21"/>
      <w:lang w:eastAsia="ja-JP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CF5C61"/>
  </w:style>
  <w:style w:type="paragraph" w:styleId="Normalcentr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CF5C61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F5C61"/>
    <w:rPr>
      <w:spacing w:val="4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CF5C61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CF5C61"/>
    <w:rPr>
      <w:spacing w:val="4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F5C61"/>
    <w:rPr>
      <w:spacing w:val="4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CF5C61"/>
    <w:pPr>
      <w:spacing w:after="24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CF5C61"/>
    <w:rPr>
      <w:spacing w:val="4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CF5C61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CF5C61"/>
    <w:rPr>
      <w:spacing w:val="4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CF5C61"/>
    <w:pPr>
      <w:spacing w:after="24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CF5C61"/>
    <w:rPr>
      <w:spacing w:val="4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CF5C61"/>
    <w:rPr>
      <w:spacing w:val="4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F5C61"/>
    <w:rPr>
      <w:spacing w:val="4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Grillecouleur">
    <w:name w:val="Colorful Grid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CF5C61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F5C6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F5C61"/>
    <w:rPr>
      <w:spacing w:val="4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F5C6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F5C61"/>
    <w:rPr>
      <w:b/>
      <w:bCs/>
      <w:spacing w:val="4"/>
      <w:szCs w:val="20"/>
    </w:rPr>
  </w:style>
  <w:style w:type="table" w:styleId="Listefonce">
    <w:name w:val="Dark List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CF5C61"/>
    <w:pPr>
      <w:spacing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CF5C61"/>
    <w:rPr>
      <w:spacing w:val="4"/>
    </w:rPr>
  </w:style>
  <w:style w:type="character" w:styleId="Accentuation">
    <w:name w:val="Emphasis"/>
    <w:basedOn w:val="Policepardfaut"/>
    <w:uiPriority w:val="20"/>
    <w:semiHidden/>
    <w:unhideWhenUsed/>
    <w:qFormat/>
    <w:rsid w:val="00CF5C61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CF5C61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F5C61"/>
    <w:rPr>
      <w:spacing w:val="4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PieddepageCar">
    <w:name w:val="Pied de page Car"/>
    <w:basedOn w:val="Policepardfaut"/>
    <w:link w:val="Pieddepage"/>
    <w:uiPriority w:val="99"/>
    <w:rsid w:val="00CB50F2"/>
    <w:rPr>
      <w:rFonts w:eastAsiaTheme="minorEastAsia"/>
      <w:szCs w:val="21"/>
      <w:lang w:eastAsia="ja-JP"/>
    </w:rPr>
  </w:style>
  <w:style w:type="character" w:styleId="Appelnotedebasdep">
    <w:name w:val="footnote reference"/>
    <w:basedOn w:val="Policepardfaut"/>
    <w:uiPriority w:val="99"/>
    <w:semiHidden/>
    <w:unhideWhenUsed/>
    <w:rsid w:val="00CF5C61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F5C61"/>
    <w:rPr>
      <w:spacing w:val="4"/>
      <w:szCs w:val="20"/>
    </w:rPr>
  </w:style>
  <w:style w:type="table" w:styleId="TableauGrille1Clair">
    <w:name w:val="Grid Table 1 Light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Grille3">
    <w:name w:val="Grid Table 3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Titre2Car">
    <w:name w:val="Titre 2 Car"/>
    <w:basedOn w:val="Policepardfaut"/>
    <w:link w:val="Titre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Titre3Car">
    <w:name w:val="Titre 3 Car"/>
    <w:basedOn w:val="Policepardfaut"/>
    <w:link w:val="Titre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Titre6Car">
    <w:name w:val="Titre 6 Car"/>
    <w:basedOn w:val="Policepardfaut"/>
    <w:link w:val="Titre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Titre7Car">
    <w:name w:val="Titre 7 Car"/>
    <w:basedOn w:val="Policepardfaut"/>
    <w:link w:val="Titre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Titre8Car">
    <w:name w:val="Titre 8 Car"/>
    <w:basedOn w:val="Policepardfaut"/>
    <w:link w:val="Titre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CF5C61"/>
  </w:style>
  <w:style w:type="paragraph" w:styleId="AdresseHTML">
    <w:name w:val="HTML Address"/>
    <w:basedOn w:val="Normal"/>
    <w:link w:val="AdresseHTMLC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CF5C61"/>
    <w:rPr>
      <w:i/>
      <w:iCs/>
      <w:spacing w:val="4"/>
    </w:rPr>
  </w:style>
  <w:style w:type="character" w:styleId="CitationHTML">
    <w:name w:val="HTML Cite"/>
    <w:basedOn w:val="Policepardfaut"/>
    <w:uiPriority w:val="99"/>
    <w:semiHidden/>
    <w:unhideWhenUsed/>
    <w:rsid w:val="00CF5C61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CF5C61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F5C61"/>
    <w:rPr>
      <w:rFonts w:ascii="Consolas" w:hAnsi="Consolas"/>
      <w:spacing w:val="4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CF5C61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Grilleclaire">
    <w:name w:val="Light Grid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CF5C61"/>
  </w:style>
  <w:style w:type="paragraph" w:styleId="Liste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Liste2">
    <w:name w:val="List Table 2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Liste3">
    <w:name w:val="List Table 3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F5C61"/>
    <w:rPr>
      <w:rFonts w:ascii="Consolas" w:hAnsi="Consolas"/>
      <w:spacing w:val="4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CF5C61"/>
    <w:pPr>
      <w:spacing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CF5C61"/>
    <w:rPr>
      <w:spacing w:val="4"/>
    </w:rPr>
  </w:style>
  <w:style w:type="character" w:styleId="Numrodepage">
    <w:name w:val="page number"/>
    <w:basedOn w:val="Policepardfaut"/>
    <w:uiPriority w:val="99"/>
    <w:semiHidden/>
    <w:unhideWhenUsed/>
    <w:rsid w:val="00CF5C61"/>
  </w:style>
  <w:style w:type="table" w:styleId="Tableausimple1">
    <w:name w:val="Plain Table 1"/>
    <w:basedOn w:val="Tableau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F5C61"/>
    <w:rPr>
      <w:rFonts w:ascii="Consolas" w:hAnsi="Consolas"/>
      <w:spacing w:val="4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lev">
    <w:name w:val="Strong"/>
    <w:basedOn w:val="Policepardfaut"/>
    <w:uiPriority w:val="22"/>
    <w:semiHidden/>
    <w:unhideWhenUsed/>
    <w:qFormat/>
    <w:rsid w:val="00CF5C61"/>
    <w:rPr>
      <w:b/>
      <w:bCs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Emphaseple">
    <w:name w:val="Subtle Emphasis"/>
    <w:basedOn w:val="Policepardfaut"/>
    <w:uiPriority w:val="10"/>
    <w:qFormat/>
    <w:rsid w:val="00A979E1"/>
    <w:rPr>
      <w:i/>
      <w:iCs/>
      <w:color w:val="auto"/>
    </w:rPr>
  </w:style>
  <w:style w:type="table" w:styleId="Effetsdetableau3D1">
    <w:name w:val="Table 3D effects 1"/>
    <w:basedOn w:val="Tableau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link w:val="TitreC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reCar">
    <w:name w:val="Titre Car"/>
    <w:basedOn w:val="Policepardfaut"/>
    <w:link w:val="Titr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itreTR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332330\AppData\Roaming\Microsoft\Templates\Compte%20rendu%20de%20r&#233;un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29BB65BF0A647D487B0AA2B40F19F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D404EA-7F0E-4A77-9358-F5E27CA0814A}"/>
      </w:docPartPr>
      <w:docPartBody>
        <w:p w:rsidR="005C4FF3" w:rsidRDefault="00B0557C">
          <w:pPr>
            <w:pStyle w:val="E29BB65BF0A647D487B0AA2B40F19F85"/>
          </w:pPr>
          <w:r>
            <w:rPr>
              <w:lang w:bidi="fr-FR"/>
            </w:rPr>
            <w:t>|</w:t>
          </w:r>
        </w:p>
      </w:docPartBody>
    </w:docPart>
    <w:docPart>
      <w:docPartPr>
        <w:name w:val="7D87DAF3A6A94B1B8582AA0AAFE079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42E1C8-13A9-4E7D-BDE3-DF357022652A}"/>
      </w:docPartPr>
      <w:docPartBody>
        <w:p w:rsidR="005C4FF3" w:rsidRDefault="00B0557C">
          <w:pPr>
            <w:pStyle w:val="7D87DAF3A6A94B1B8582AA0AAFE07973"/>
          </w:pPr>
          <w:r w:rsidRPr="00CB50F2">
            <w:rPr>
              <w:rStyle w:val="Rfrenceple"/>
              <w:lang w:bidi="fr-FR"/>
            </w:rPr>
            <w:t>Compte rendu</w:t>
          </w:r>
        </w:p>
      </w:docPartBody>
    </w:docPart>
    <w:docPart>
      <w:docPartPr>
        <w:name w:val="CA8C6F020EDB45C4BAD3F9D73C39B6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DE8642-4300-4675-921E-52F0C96137A7}"/>
      </w:docPartPr>
      <w:docPartBody>
        <w:p w:rsidR="005C4FF3" w:rsidRDefault="00B0557C">
          <w:pPr>
            <w:pStyle w:val="CA8C6F020EDB45C4BAD3F9D73C39B6A6"/>
          </w:pPr>
          <w:r>
            <w:rPr>
              <w:lang w:bidi="fr-FR"/>
            </w:rPr>
            <w:t>Date de la réunion | Heure</w:t>
          </w:r>
        </w:p>
      </w:docPartBody>
    </w:docPart>
    <w:docPart>
      <w:docPartPr>
        <w:name w:val="C72B39C5DEB04FC09D583F7E8BD3F4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615C65-32AE-455B-A29A-A50D81EE2848}"/>
      </w:docPartPr>
      <w:docPartBody>
        <w:p w:rsidR="005C4FF3" w:rsidRDefault="00B0557C">
          <w:pPr>
            <w:pStyle w:val="C72B39C5DEB04FC09D583F7E8BD3F436"/>
          </w:pPr>
          <w:r>
            <w:rPr>
              <w:lang w:bidi="fr-FR"/>
            </w:rPr>
            <w:t>Sujets à l’ordre du jour</w:t>
          </w:r>
        </w:p>
      </w:docPartBody>
    </w:docPart>
    <w:docPart>
      <w:docPartPr>
        <w:name w:val="6BA9F53C170843508BE2030665E990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BD69C0-49A0-4638-996D-1E3135C76168}"/>
      </w:docPartPr>
      <w:docPartBody>
        <w:p w:rsidR="005C4FF3" w:rsidRDefault="00080035" w:rsidP="00080035">
          <w:pPr>
            <w:pStyle w:val="6BA9F53C170843508BE2030665E99070"/>
          </w:pPr>
          <w:r w:rsidRPr="00A979E1">
            <w:rPr>
              <w:lang w:bidi="fr-FR"/>
            </w:rPr>
            <w:t>Type de réunion</w:t>
          </w:r>
        </w:p>
      </w:docPartBody>
    </w:docPart>
    <w:docPart>
      <w:docPartPr>
        <w:name w:val="7C8B0C034B0E48AA87B625DDF76CA3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5091CB-8106-4DBE-AF60-BF9B883DCCB6}"/>
      </w:docPartPr>
      <w:docPartBody>
        <w:p w:rsidR="005C4FF3" w:rsidRDefault="00080035" w:rsidP="00080035">
          <w:pPr>
            <w:pStyle w:val="7C8B0C034B0E48AA87B625DDF76CA305"/>
          </w:pPr>
          <w:r>
            <w:rPr>
              <w:lang w:bidi="fr-FR"/>
            </w:rPr>
            <w:t>Date de la réunion | Heure</w:t>
          </w:r>
        </w:p>
      </w:docPartBody>
    </w:docPart>
    <w:docPart>
      <w:docPartPr>
        <w:name w:val="F017F0827A264F1C80FDF2E968F4E2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311512-F48D-4B77-A44C-0E0EF07669B8}"/>
      </w:docPartPr>
      <w:docPartBody>
        <w:p w:rsidR="00E6172D" w:rsidRDefault="00D02F05" w:rsidP="00D02F05">
          <w:pPr>
            <w:pStyle w:val="F017F0827A264F1C80FDF2E968F4E21A"/>
          </w:pPr>
          <w:r w:rsidRPr="00E52810">
            <w:rPr>
              <w:lang w:bidi="fr-FR"/>
            </w:rPr>
            <w:t>Date d’échéance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035"/>
    <w:rsid w:val="00080035"/>
    <w:rsid w:val="000C59C9"/>
    <w:rsid w:val="001A1AF7"/>
    <w:rsid w:val="001C1B88"/>
    <w:rsid w:val="00212A01"/>
    <w:rsid w:val="00233541"/>
    <w:rsid w:val="00401247"/>
    <w:rsid w:val="005C4FF3"/>
    <w:rsid w:val="00651584"/>
    <w:rsid w:val="00684634"/>
    <w:rsid w:val="0072297D"/>
    <w:rsid w:val="0073366E"/>
    <w:rsid w:val="00795E55"/>
    <w:rsid w:val="00B0557C"/>
    <w:rsid w:val="00D02F05"/>
    <w:rsid w:val="00E01F94"/>
    <w:rsid w:val="00E4283F"/>
    <w:rsid w:val="00E53481"/>
    <w:rsid w:val="00E6172D"/>
    <w:rsid w:val="00FA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9323FA95E32406F811F0CF5558E6193">
    <w:name w:val="B9323FA95E32406F811F0CF5558E6193"/>
  </w:style>
  <w:style w:type="paragraph" w:customStyle="1" w:styleId="E29BB65BF0A647D487B0AA2B40F19F85">
    <w:name w:val="E29BB65BF0A647D487B0AA2B40F19F85"/>
  </w:style>
  <w:style w:type="character" w:styleId="Rfrenceple">
    <w:name w:val="Subtle Reference"/>
    <w:basedOn w:val="Policepardfaut"/>
    <w:uiPriority w:val="2"/>
    <w:qFormat/>
    <w:rPr>
      <w:caps/>
      <w:smallCaps w:val="0"/>
      <w:color w:val="ED7D31" w:themeColor="accent2"/>
    </w:rPr>
  </w:style>
  <w:style w:type="paragraph" w:customStyle="1" w:styleId="7D87DAF3A6A94B1B8582AA0AAFE07973">
    <w:name w:val="7D87DAF3A6A94B1B8582AA0AAFE07973"/>
  </w:style>
  <w:style w:type="paragraph" w:customStyle="1" w:styleId="CA8C6F020EDB45C4BAD3F9D73C39B6A6">
    <w:name w:val="CA8C6F020EDB45C4BAD3F9D73C39B6A6"/>
  </w:style>
  <w:style w:type="character" w:styleId="Emphaseple">
    <w:name w:val="Subtle Emphasis"/>
    <w:basedOn w:val="Policepardfaut"/>
    <w:uiPriority w:val="10"/>
    <w:qFormat/>
    <w:rPr>
      <w:i/>
      <w:iCs/>
      <w:color w:val="auto"/>
    </w:rPr>
  </w:style>
  <w:style w:type="paragraph" w:customStyle="1" w:styleId="5C089A801A45420B8684F51E21CD0BB1">
    <w:name w:val="5C089A801A45420B8684F51E21CD0BB1"/>
  </w:style>
  <w:style w:type="paragraph" w:customStyle="1" w:styleId="A0DCBBFBFF4649948469AC206D7DDBA2">
    <w:name w:val="A0DCBBFBFF4649948469AC206D7DDBA2"/>
  </w:style>
  <w:style w:type="paragraph" w:customStyle="1" w:styleId="A769610EC01C46AD8737AB7C6E0BCC5F">
    <w:name w:val="A769610EC01C46AD8737AB7C6E0BCC5F"/>
  </w:style>
  <w:style w:type="paragraph" w:customStyle="1" w:styleId="3C55CF6899AC4A06ADA39AA20C15B402">
    <w:name w:val="3C55CF6899AC4A06ADA39AA20C15B402"/>
  </w:style>
  <w:style w:type="paragraph" w:customStyle="1" w:styleId="77991638402142AE9A37F675B4F3736A">
    <w:name w:val="77991638402142AE9A37F675B4F3736A"/>
  </w:style>
  <w:style w:type="paragraph" w:customStyle="1" w:styleId="BC7EFB28CFD34CA9843C1271E0E4C881">
    <w:name w:val="BC7EFB28CFD34CA9843C1271E0E4C881"/>
  </w:style>
  <w:style w:type="paragraph" w:customStyle="1" w:styleId="AB5D579BDA79408BB8D276149B596F51">
    <w:name w:val="AB5D579BDA79408BB8D276149B596F51"/>
  </w:style>
  <w:style w:type="paragraph" w:customStyle="1" w:styleId="9A8EC0181C5A4A20A6AD3AC1039E6EA0">
    <w:name w:val="9A8EC0181C5A4A20A6AD3AC1039E6EA0"/>
  </w:style>
  <w:style w:type="paragraph" w:customStyle="1" w:styleId="05DD33276E6A426DB91B6019FA9316B9">
    <w:name w:val="05DD33276E6A426DB91B6019FA9316B9"/>
  </w:style>
  <w:style w:type="paragraph" w:customStyle="1" w:styleId="32AAD13302694E68B52E5616BB4E0F0B">
    <w:name w:val="32AAD13302694E68B52E5616BB4E0F0B"/>
  </w:style>
  <w:style w:type="paragraph" w:customStyle="1" w:styleId="661BE25C442747B899ABB2D556DECB8A">
    <w:name w:val="661BE25C442747B899ABB2D556DECB8A"/>
  </w:style>
  <w:style w:type="paragraph" w:customStyle="1" w:styleId="F4BEFC01DFF849988BFDEDB47FDF54E1">
    <w:name w:val="F4BEFC01DFF849988BFDEDB47FDF54E1"/>
  </w:style>
  <w:style w:type="paragraph" w:customStyle="1" w:styleId="0FC9A5DA7A1349B4A41F59A23D59BA57">
    <w:name w:val="0FC9A5DA7A1349B4A41F59A23D59BA57"/>
  </w:style>
  <w:style w:type="paragraph" w:customStyle="1" w:styleId="C72B39C5DEB04FC09D583F7E8BD3F436">
    <w:name w:val="C72B39C5DEB04FC09D583F7E8BD3F436"/>
  </w:style>
  <w:style w:type="paragraph" w:customStyle="1" w:styleId="CA87CAC2036D405CB60B6E4CE260163D">
    <w:name w:val="CA87CAC2036D405CB60B6E4CE260163D"/>
  </w:style>
  <w:style w:type="paragraph" w:customStyle="1" w:styleId="C17A808DCF5C4FA6A0C94CE182364F5A">
    <w:name w:val="C17A808DCF5C4FA6A0C94CE182364F5A"/>
  </w:style>
  <w:style w:type="paragraph" w:customStyle="1" w:styleId="8072D6FEDDB344F7839FC43B89CD09BC">
    <w:name w:val="8072D6FEDDB344F7839FC43B89CD09BC"/>
  </w:style>
  <w:style w:type="paragraph" w:customStyle="1" w:styleId="978047EB171A41E0AD81A27E47AFCC88">
    <w:name w:val="978047EB171A41E0AD81A27E47AFCC88"/>
  </w:style>
  <w:style w:type="paragraph" w:customStyle="1" w:styleId="AAAB8A2EF43348A68CF7E0E50C2B1A31">
    <w:name w:val="AAAB8A2EF43348A68CF7E0E50C2B1A31"/>
  </w:style>
  <w:style w:type="paragraph" w:customStyle="1" w:styleId="D53986C89B4B4B49AE51D017A982E173">
    <w:name w:val="D53986C89B4B4B49AE51D017A982E173"/>
  </w:style>
  <w:style w:type="paragraph" w:customStyle="1" w:styleId="ACB6A00EB83A477CAFC4550195E28DC5">
    <w:name w:val="ACB6A00EB83A477CAFC4550195E28DC5"/>
  </w:style>
  <w:style w:type="paragraph" w:customStyle="1" w:styleId="7C2ADC06A0F04B7785232DC20DC81D2D">
    <w:name w:val="7C2ADC06A0F04B7785232DC20DC81D2D"/>
  </w:style>
  <w:style w:type="paragraph" w:customStyle="1" w:styleId="DA7B44DCC2254E0595CE541DB04BE02D">
    <w:name w:val="DA7B44DCC2254E0595CE541DB04BE02D"/>
  </w:style>
  <w:style w:type="paragraph" w:customStyle="1" w:styleId="5F675139E5A84D828F6E9E3DF28947F1">
    <w:name w:val="5F675139E5A84D828F6E9E3DF28947F1"/>
  </w:style>
  <w:style w:type="paragraph" w:customStyle="1" w:styleId="D304211B04F04E0C9FD6DBD182BF81F9">
    <w:name w:val="D304211B04F04E0C9FD6DBD182BF81F9"/>
  </w:style>
  <w:style w:type="paragraph" w:customStyle="1" w:styleId="5DC23D2325FE4355AFEBFE4FD7330555">
    <w:name w:val="5DC23D2325FE4355AFEBFE4FD7330555"/>
  </w:style>
  <w:style w:type="paragraph" w:customStyle="1" w:styleId="827C33529F334A9EBFB07120140DA19E">
    <w:name w:val="827C33529F334A9EBFB07120140DA19E"/>
  </w:style>
  <w:style w:type="paragraph" w:customStyle="1" w:styleId="0FD8130FF45F4729B0E61DA77C6AD4D8">
    <w:name w:val="0FD8130FF45F4729B0E61DA77C6AD4D8"/>
  </w:style>
  <w:style w:type="paragraph" w:customStyle="1" w:styleId="AB8763A9CB9045B69336EC02453EB80A">
    <w:name w:val="AB8763A9CB9045B69336EC02453EB80A"/>
  </w:style>
  <w:style w:type="paragraph" w:customStyle="1" w:styleId="0AB052F4E062427CAE182AFE30116069">
    <w:name w:val="0AB052F4E062427CAE182AFE30116069"/>
  </w:style>
  <w:style w:type="paragraph" w:customStyle="1" w:styleId="F4E37393F507488ABC4315FCD34785F2">
    <w:name w:val="F4E37393F507488ABC4315FCD34785F2"/>
  </w:style>
  <w:style w:type="paragraph" w:customStyle="1" w:styleId="C39C8DA58E084E73872D259994C6C7E6">
    <w:name w:val="C39C8DA58E084E73872D259994C6C7E6"/>
  </w:style>
  <w:style w:type="paragraph" w:customStyle="1" w:styleId="92F5A78FA6A54D5A8141E9A3D3C952E3">
    <w:name w:val="92F5A78FA6A54D5A8141E9A3D3C952E3"/>
  </w:style>
  <w:style w:type="paragraph" w:customStyle="1" w:styleId="85C41227C9D24BB98A4DE5C348BE0CC1">
    <w:name w:val="85C41227C9D24BB98A4DE5C348BE0CC1"/>
  </w:style>
  <w:style w:type="paragraph" w:customStyle="1" w:styleId="6845C00489E84245AD5937104064B3FE">
    <w:name w:val="6845C00489E84245AD5937104064B3FE"/>
  </w:style>
  <w:style w:type="paragraph" w:customStyle="1" w:styleId="EF18DFF344EA4C00AF6434720D67187D">
    <w:name w:val="EF18DFF344EA4C00AF6434720D67187D"/>
  </w:style>
  <w:style w:type="paragraph" w:customStyle="1" w:styleId="2AA7F11B3C514A47ABA53AEAFAB6D53D">
    <w:name w:val="2AA7F11B3C514A47ABA53AEAFAB6D53D"/>
  </w:style>
  <w:style w:type="paragraph" w:customStyle="1" w:styleId="98B4FAF2879B4BAEB2686292C091963E">
    <w:name w:val="98B4FAF2879B4BAEB2686292C091963E"/>
  </w:style>
  <w:style w:type="paragraph" w:customStyle="1" w:styleId="9A8D83FC686E4CD399FB6193360F228F">
    <w:name w:val="9A8D83FC686E4CD399FB6193360F228F"/>
  </w:style>
  <w:style w:type="paragraph" w:customStyle="1" w:styleId="B5844724113543AC8D691A25B21C6CF7">
    <w:name w:val="B5844724113543AC8D691A25B21C6CF7"/>
  </w:style>
  <w:style w:type="paragraph" w:customStyle="1" w:styleId="A7F7998793A845768DF34F54ED34C04F">
    <w:name w:val="A7F7998793A845768DF34F54ED34C04F"/>
  </w:style>
  <w:style w:type="paragraph" w:customStyle="1" w:styleId="AAA7A2983C46443DB43DE97A04E2E5F9">
    <w:name w:val="AAA7A2983C46443DB43DE97A04E2E5F9"/>
  </w:style>
  <w:style w:type="paragraph" w:customStyle="1" w:styleId="C4D74B962DAD42D3B8253FBA306D2336">
    <w:name w:val="C4D74B962DAD42D3B8253FBA306D2336"/>
  </w:style>
  <w:style w:type="paragraph" w:customStyle="1" w:styleId="0E2B66ED53EC47FD892B5E2927BFBC5A">
    <w:name w:val="0E2B66ED53EC47FD892B5E2927BFBC5A"/>
  </w:style>
  <w:style w:type="paragraph" w:customStyle="1" w:styleId="1BF1BAA42C81449FAE08D34BE48BFCA4">
    <w:name w:val="1BF1BAA42C81449FAE08D34BE48BFCA4"/>
  </w:style>
  <w:style w:type="paragraph" w:customStyle="1" w:styleId="CF65765B276D4DEAA6BCB7CD5132721C">
    <w:name w:val="CF65765B276D4DEAA6BCB7CD5132721C"/>
  </w:style>
  <w:style w:type="paragraph" w:customStyle="1" w:styleId="3F56522D29204080B270D7A1EA4529F0">
    <w:name w:val="3F56522D29204080B270D7A1EA4529F0"/>
  </w:style>
  <w:style w:type="paragraph" w:customStyle="1" w:styleId="8A16BB2BD41F47F48C22E7CFC4B10B22">
    <w:name w:val="8A16BB2BD41F47F48C22E7CFC4B10B22"/>
  </w:style>
  <w:style w:type="paragraph" w:customStyle="1" w:styleId="434D7C5E00CD4ABC8626CC86D2270A83">
    <w:name w:val="434D7C5E00CD4ABC8626CC86D2270A83"/>
  </w:style>
  <w:style w:type="paragraph" w:customStyle="1" w:styleId="03B10648A4854AAFB07104752CD1B5DF">
    <w:name w:val="03B10648A4854AAFB07104752CD1B5DF"/>
  </w:style>
  <w:style w:type="paragraph" w:customStyle="1" w:styleId="4095256A62B54A0BA3F3C5A0B7E135EB">
    <w:name w:val="4095256A62B54A0BA3F3C5A0B7E135EB"/>
  </w:style>
  <w:style w:type="paragraph" w:customStyle="1" w:styleId="DA21CBDEAD8644AEBFDFC68F7A49AB6B">
    <w:name w:val="DA21CBDEAD8644AEBFDFC68F7A49AB6B"/>
  </w:style>
  <w:style w:type="paragraph" w:customStyle="1" w:styleId="B8F14821DB834A16A6308556FB23AD44">
    <w:name w:val="B8F14821DB834A16A6308556FB23AD44"/>
  </w:style>
  <w:style w:type="paragraph" w:customStyle="1" w:styleId="24B2DB71E5244BFE9EC19E62F91CD38F">
    <w:name w:val="24B2DB71E5244BFE9EC19E62F91CD38F"/>
  </w:style>
  <w:style w:type="paragraph" w:customStyle="1" w:styleId="E768229A245040408B717A1AF8B6345A">
    <w:name w:val="E768229A245040408B717A1AF8B6345A"/>
  </w:style>
  <w:style w:type="paragraph" w:customStyle="1" w:styleId="AC78803502664F06A01F9D797EE8279D">
    <w:name w:val="AC78803502664F06A01F9D797EE8279D"/>
  </w:style>
  <w:style w:type="paragraph" w:customStyle="1" w:styleId="3B68090C33724922976FEDF47227487A">
    <w:name w:val="3B68090C33724922976FEDF47227487A"/>
  </w:style>
  <w:style w:type="paragraph" w:customStyle="1" w:styleId="DAE4635031ED4EA2922DFC936B6CF3D1">
    <w:name w:val="DAE4635031ED4EA2922DFC936B6CF3D1"/>
  </w:style>
  <w:style w:type="paragraph" w:customStyle="1" w:styleId="F7DEB5F7B6274EE488DE29546ADC9EB7">
    <w:name w:val="F7DEB5F7B6274EE488DE29546ADC9EB7"/>
  </w:style>
  <w:style w:type="paragraph" w:customStyle="1" w:styleId="C05416DFA3A3478486DAE87462F2F5C0">
    <w:name w:val="C05416DFA3A3478486DAE87462F2F5C0"/>
  </w:style>
  <w:style w:type="paragraph" w:customStyle="1" w:styleId="6C4089FBA6BA4812A6B6005A7369CD28">
    <w:name w:val="6C4089FBA6BA4812A6B6005A7369CD28"/>
  </w:style>
  <w:style w:type="paragraph" w:customStyle="1" w:styleId="C61C0C6A9BDD44B39CC8AFD0F63927B8">
    <w:name w:val="C61C0C6A9BDD44B39CC8AFD0F63927B8"/>
  </w:style>
  <w:style w:type="paragraph" w:customStyle="1" w:styleId="746486BA1D7F4B0F9AB6D847939B6487">
    <w:name w:val="746486BA1D7F4B0F9AB6D847939B6487"/>
  </w:style>
  <w:style w:type="paragraph" w:customStyle="1" w:styleId="BE2C971AD78442A4B5A3D6E9592FBB92">
    <w:name w:val="BE2C971AD78442A4B5A3D6E9592FBB92"/>
  </w:style>
  <w:style w:type="paragraph" w:customStyle="1" w:styleId="6033C8D5FBB647D79773BAA084DD54CC">
    <w:name w:val="6033C8D5FBB647D79773BAA084DD54CC"/>
  </w:style>
  <w:style w:type="paragraph" w:customStyle="1" w:styleId="CC1B12A576E54AE5AF52DED8381B6F71">
    <w:name w:val="CC1B12A576E54AE5AF52DED8381B6F71"/>
  </w:style>
  <w:style w:type="paragraph" w:customStyle="1" w:styleId="BA1BAC6931F9488C916C3F9C792DED62">
    <w:name w:val="BA1BAC6931F9488C916C3F9C792DED62"/>
  </w:style>
  <w:style w:type="paragraph" w:customStyle="1" w:styleId="B2A005B7AC774FBCAA415E6A09237C41">
    <w:name w:val="B2A005B7AC774FBCAA415E6A09237C41"/>
  </w:style>
  <w:style w:type="paragraph" w:customStyle="1" w:styleId="DF9414A0F02C45ABAD955E8F41A1A87C">
    <w:name w:val="DF9414A0F02C45ABAD955E8F41A1A87C"/>
  </w:style>
  <w:style w:type="paragraph" w:customStyle="1" w:styleId="796B42F338E94EBF9534E4836EE64C3C">
    <w:name w:val="796B42F338E94EBF9534E4836EE64C3C"/>
  </w:style>
  <w:style w:type="paragraph" w:customStyle="1" w:styleId="918EB82B00FE44F39E79319E82B8945E">
    <w:name w:val="918EB82B00FE44F39E79319E82B8945E"/>
  </w:style>
  <w:style w:type="paragraph" w:customStyle="1" w:styleId="8439FCC7CF2047ED852450D41D69484C">
    <w:name w:val="8439FCC7CF2047ED852450D41D69484C"/>
  </w:style>
  <w:style w:type="paragraph" w:customStyle="1" w:styleId="5396537DE8774F45B6C0D2A77E28A7DC">
    <w:name w:val="5396537DE8774F45B6C0D2A77E28A7DC"/>
  </w:style>
  <w:style w:type="paragraph" w:customStyle="1" w:styleId="E3EEF20EC3F14B83884E17C762896A5B">
    <w:name w:val="E3EEF20EC3F14B83884E17C762896A5B"/>
  </w:style>
  <w:style w:type="paragraph" w:customStyle="1" w:styleId="8678AA5253CC4D0684577275CBADB767">
    <w:name w:val="8678AA5253CC4D0684577275CBADB767"/>
  </w:style>
  <w:style w:type="paragraph" w:customStyle="1" w:styleId="4ACB06FBEAF949B695A281872B46F430">
    <w:name w:val="4ACB06FBEAF949B695A281872B46F430"/>
  </w:style>
  <w:style w:type="paragraph" w:customStyle="1" w:styleId="DB749BF2AEBE40F1AEE5636A8DAB9381">
    <w:name w:val="DB749BF2AEBE40F1AEE5636A8DAB9381"/>
  </w:style>
  <w:style w:type="paragraph" w:customStyle="1" w:styleId="9E6624F0C82641FAABECC66C43BAF131">
    <w:name w:val="9E6624F0C82641FAABECC66C43BAF131"/>
  </w:style>
  <w:style w:type="paragraph" w:customStyle="1" w:styleId="E683DFF0F8854275AE74A59FA9AFB069">
    <w:name w:val="E683DFF0F8854275AE74A59FA9AFB069"/>
  </w:style>
  <w:style w:type="paragraph" w:customStyle="1" w:styleId="631B55A64EC644B9B313843FD290AE02">
    <w:name w:val="631B55A64EC644B9B313843FD290AE02"/>
  </w:style>
  <w:style w:type="paragraph" w:customStyle="1" w:styleId="9F0A239ACC784EF291872782605851EC">
    <w:name w:val="9F0A239ACC784EF291872782605851EC"/>
  </w:style>
  <w:style w:type="paragraph" w:customStyle="1" w:styleId="E80FAE533F5F4721B85ACD690A719DB5">
    <w:name w:val="E80FAE533F5F4721B85ACD690A719DB5"/>
  </w:style>
  <w:style w:type="paragraph" w:customStyle="1" w:styleId="2A07EDC24A4D44B0AB43516642DF45B1">
    <w:name w:val="2A07EDC24A4D44B0AB43516642DF45B1"/>
  </w:style>
  <w:style w:type="paragraph" w:customStyle="1" w:styleId="665E3826BE264E03A919C4D5D6C42F37">
    <w:name w:val="665E3826BE264E03A919C4D5D6C42F37"/>
  </w:style>
  <w:style w:type="paragraph" w:customStyle="1" w:styleId="58E16535B9AA4E12B929E4E0E444891C">
    <w:name w:val="58E16535B9AA4E12B929E4E0E444891C"/>
  </w:style>
  <w:style w:type="paragraph" w:customStyle="1" w:styleId="9AF0BAF0438F4B3A8EE0D952E3EDA115">
    <w:name w:val="9AF0BAF0438F4B3A8EE0D952E3EDA115"/>
  </w:style>
  <w:style w:type="paragraph" w:customStyle="1" w:styleId="EDB7F8D364BE40BCBF49EA1D18C4F000">
    <w:name w:val="EDB7F8D364BE40BCBF49EA1D18C4F000"/>
  </w:style>
  <w:style w:type="paragraph" w:customStyle="1" w:styleId="F69C8C03AB764234B7C6931ECC89D145">
    <w:name w:val="F69C8C03AB764234B7C6931ECC89D145"/>
  </w:style>
  <w:style w:type="paragraph" w:customStyle="1" w:styleId="B5FC81262A1C4243B24F35922C539CEF">
    <w:name w:val="B5FC81262A1C4243B24F35922C539CEF"/>
  </w:style>
  <w:style w:type="paragraph" w:customStyle="1" w:styleId="692168BF9FE445D2B8F79A4C65091203">
    <w:name w:val="692168BF9FE445D2B8F79A4C65091203"/>
  </w:style>
  <w:style w:type="paragraph" w:customStyle="1" w:styleId="4B4D8410FFC944BE8551CCF8F2E9BD65">
    <w:name w:val="4B4D8410FFC944BE8551CCF8F2E9BD65"/>
  </w:style>
  <w:style w:type="paragraph" w:customStyle="1" w:styleId="A901F41F41EA481EB66523FC7352926D">
    <w:name w:val="A901F41F41EA481EB66523FC7352926D"/>
  </w:style>
  <w:style w:type="paragraph" w:customStyle="1" w:styleId="EACAD89D805448ABA06C1E16A2C42BD2">
    <w:name w:val="EACAD89D805448ABA06C1E16A2C42BD2"/>
  </w:style>
  <w:style w:type="paragraph" w:customStyle="1" w:styleId="E8513341EB314F32BA4357BA1C2F0FBA">
    <w:name w:val="E8513341EB314F32BA4357BA1C2F0FBA"/>
  </w:style>
  <w:style w:type="paragraph" w:customStyle="1" w:styleId="90EB0AE4DF6A45E79DD0BED298FB9662">
    <w:name w:val="90EB0AE4DF6A45E79DD0BED298FB9662"/>
  </w:style>
  <w:style w:type="paragraph" w:customStyle="1" w:styleId="33CE3B7D5840470D9A2263004F255CD3">
    <w:name w:val="33CE3B7D5840470D9A2263004F255CD3"/>
    <w:rsid w:val="00080035"/>
  </w:style>
  <w:style w:type="paragraph" w:customStyle="1" w:styleId="90A9F2D6ED92473FBC304E00E635359F">
    <w:name w:val="90A9F2D6ED92473FBC304E00E635359F"/>
    <w:rsid w:val="00080035"/>
  </w:style>
  <w:style w:type="paragraph" w:customStyle="1" w:styleId="848EC7446EDC46F694D6C25F437B5745">
    <w:name w:val="848EC7446EDC46F694D6C25F437B5745"/>
    <w:rsid w:val="00080035"/>
  </w:style>
  <w:style w:type="paragraph" w:customStyle="1" w:styleId="BA04C5E67D1B48018C106C42C7E89EE6">
    <w:name w:val="BA04C5E67D1B48018C106C42C7E89EE6"/>
    <w:rsid w:val="00080035"/>
  </w:style>
  <w:style w:type="paragraph" w:customStyle="1" w:styleId="6BA9F53C170843508BE2030665E99070">
    <w:name w:val="6BA9F53C170843508BE2030665E99070"/>
    <w:rsid w:val="00080035"/>
  </w:style>
  <w:style w:type="paragraph" w:customStyle="1" w:styleId="0800CE9862D249D29EE2190B72904A99">
    <w:name w:val="0800CE9862D249D29EE2190B72904A99"/>
    <w:rsid w:val="00080035"/>
  </w:style>
  <w:style w:type="paragraph" w:customStyle="1" w:styleId="1FEE08CA558E4DDB9DACBDE4AD0FBD8D">
    <w:name w:val="1FEE08CA558E4DDB9DACBDE4AD0FBD8D"/>
    <w:rsid w:val="00080035"/>
  </w:style>
  <w:style w:type="paragraph" w:customStyle="1" w:styleId="750F06395CCD4E01A077B398209C62F3">
    <w:name w:val="750F06395CCD4E01A077B398209C62F3"/>
    <w:rsid w:val="00080035"/>
  </w:style>
  <w:style w:type="paragraph" w:customStyle="1" w:styleId="893EDCE42F0142CDBD40D3E6B8F9B8C1">
    <w:name w:val="893EDCE42F0142CDBD40D3E6B8F9B8C1"/>
    <w:rsid w:val="00080035"/>
  </w:style>
  <w:style w:type="paragraph" w:customStyle="1" w:styleId="C26E8C46B48B4D008613DBA2F3D72E98">
    <w:name w:val="C26E8C46B48B4D008613DBA2F3D72E98"/>
    <w:rsid w:val="00080035"/>
  </w:style>
  <w:style w:type="paragraph" w:customStyle="1" w:styleId="70FF0ECFD1584C5BA1D3CFF957F8782C">
    <w:name w:val="70FF0ECFD1584C5BA1D3CFF957F8782C"/>
    <w:rsid w:val="00080035"/>
  </w:style>
  <w:style w:type="paragraph" w:customStyle="1" w:styleId="D6404F46C15A400D89AB538F809CA697">
    <w:name w:val="D6404F46C15A400D89AB538F809CA697"/>
    <w:rsid w:val="00080035"/>
  </w:style>
  <w:style w:type="paragraph" w:customStyle="1" w:styleId="0709AD06A8814DC5A54E1B994A377738">
    <w:name w:val="0709AD06A8814DC5A54E1B994A377738"/>
    <w:rsid w:val="00080035"/>
  </w:style>
  <w:style w:type="paragraph" w:customStyle="1" w:styleId="C9FD0C9F237C4B8BB7604625D2294981">
    <w:name w:val="C9FD0C9F237C4B8BB7604625D2294981"/>
    <w:rsid w:val="00080035"/>
  </w:style>
  <w:style w:type="paragraph" w:customStyle="1" w:styleId="97DBD81DA2C645A2BED0DEDC288B0E5E">
    <w:name w:val="97DBD81DA2C645A2BED0DEDC288B0E5E"/>
    <w:rsid w:val="00080035"/>
  </w:style>
  <w:style w:type="paragraph" w:customStyle="1" w:styleId="4A723555BFFF4BF691E4FE2E5CDF1200">
    <w:name w:val="4A723555BFFF4BF691E4FE2E5CDF1200"/>
    <w:rsid w:val="00080035"/>
  </w:style>
  <w:style w:type="paragraph" w:customStyle="1" w:styleId="2C028BBD86634C90B391B0E9432415D6">
    <w:name w:val="2C028BBD86634C90B391B0E9432415D6"/>
    <w:rsid w:val="00080035"/>
  </w:style>
  <w:style w:type="paragraph" w:customStyle="1" w:styleId="03A6F07612E34BA6AA321C810AAE5B5D">
    <w:name w:val="03A6F07612E34BA6AA321C810AAE5B5D"/>
    <w:rsid w:val="00080035"/>
  </w:style>
  <w:style w:type="paragraph" w:customStyle="1" w:styleId="CE20082B71CF41E791A1EBAA88E3183B">
    <w:name w:val="CE20082B71CF41E791A1EBAA88E3183B"/>
    <w:rsid w:val="00080035"/>
  </w:style>
  <w:style w:type="paragraph" w:customStyle="1" w:styleId="36F136F3367B4835AF65EE233DC65F56">
    <w:name w:val="36F136F3367B4835AF65EE233DC65F56"/>
    <w:rsid w:val="00080035"/>
  </w:style>
  <w:style w:type="paragraph" w:customStyle="1" w:styleId="005BAB82AE1B425A86E2C233C4365859">
    <w:name w:val="005BAB82AE1B425A86E2C233C4365859"/>
    <w:rsid w:val="00080035"/>
  </w:style>
  <w:style w:type="paragraph" w:customStyle="1" w:styleId="CAE62B56CA134FAFA8131A9C8491E055">
    <w:name w:val="CAE62B56CA134FAFA8131A9C8491E055"/>
    <w:rsid w:val="00080035"/>
  </w:style>
  <w:style w:type="paragraph" w:customStyle="1" w:styleId="99EE6272DE5B4501AA16D3C0A88B4E4F">
    <w:name w:val="99EE6272DE5B4501AA16D3C0A88B4E4F"/>
    <w:rsid w:val="00080035"/>
  </w:style>
  <w:style w:type="paragraph" w:customStyle="1" w:styleId="7C8B0C034B0E48AA87B625DDF76CA305">
    <w:name w:val="7C8B0C034B0E48AA87B625DDF76CA305"/>
    <w:rsid w:val="00080035"/>
  </w:style>
  <w:style w:type="paragraph" w:customStyle="1" w:styleId="37874AB806F040D4842E45F1E11591A8">
    <w:name w:val="37874AB806F040D4842E45F1E11591A8"/>
    <w:rsid w:val="00212A01"/>
  </w:style>
  <w:style w:type="paragraph" w:customStyle="1" w:styleId="E90E1BFAE73B42708AE44B0D5FF3DF39">
    <w:name w:val="E90E1BFAE73B42708AE44B0D5FF3DF39"/>
    <w:rsid w:val="00212A01"/>
  </w:style>
  <w:style w:type="paragraph" w:customStyle="1" w:styleId="23C71F8CD2CA479A95C0C804F62047A3">
    <w:name w:val="23C71F8CD2CA479A95C0C804F62047A3"/>
    <w:rsid w:val="00212A01"/>
  </w:style>
  <w:style w:type="paragraph" w:customStyle="1" w:styleId="C3E8671C52AD47D9A5AE83C98C88B20B">
    <w:name w:val="C3E8671C52AD47D9A5AE83C98C88B20B"/>
    <w:rsid w:val="00212A01"/>
  </w:style>
  <w:style w:type="paragraph" w:customStyle="1" w:styleId="F5A822322A3147AC9D9FF9EE0DDF7502">
    <w:name w:val="F5A822322A3147AC9D9FF9EE0DDF7502"/>
    <w:rsid w:val="00212A01"/>
  </w:style>
  <w:style w:type="paragraph" w:customStyle="1" w:styleId="9196948D89CC47F99D17E4E6FCF55139">
    <w:name w:val="9196948D89CC47F99D17E4E6FCF55139"/>
    <w:rsid w:val="00212A01"/>
  </w:style>
  <w:style w:type="paragraph" w:customStyle="1" w:styleId="9791FFDA2EA345C2843002D419857FCB">
    <w:name w:val="9791FFDA2EA345C2843002D419857FCB"/>
    <w:rsid w:val="00212A01"/>
  </w:style>
  <w:style w:type="paragraph" w:customStyle="1" w:styleId="042B7C24694D4C60A5BB590409A5DC58">
    <w:name w:val="042B7C24694D4C60A5BB590409A5DC58"/>
    <w:rsid w:val="00212A01"/>
  </w:style>
  <w:style w:type="paragraph" w:customStyle="1" w:styleId="C2CC91937839404BA19E1099670FFB33">
    <w:name w:val="C2CC91937839404BA19E1099670FFB33"/>
    <w:rsid w:val="00212A01"/>
  </w:style>
  <w:style w:type="paragraph" w:customStyle="1" w:styleId="002821E701B6474C8E4F00F58C26BC05">
    <w:name w:val="002821E701B6474C8E4F00F58C26BC05"/>
    <w:rsid w:val="00212A01"/>
  </w:style>
  <w:style w:type="paragraph" w:customStyle="1" w:styleId="A5349F084B6F49859B58BCFDBC45C995">
    <w:name w:val="A5349F084B6F49859B58BCFDBC45C995"/>
    <w:rsid w:val="00212A01"/>
  </w:style>
  <w:style w:type="paragraph" w:customStyle="1" w:styleId="67C0E0D5AF5149D88DF84F5383896D70">
    <w:name w:val="67C0E0D5AF5149D88DF84F5383896D70"/>
    <w:rsid w:val="00212A01"/>
  </w:style>
  <w:style w:type="paragraph" w:customStyle="1" w:styleId="DD2DD03D068B497CB72BBD8AEDDEA37E">
    <w:name w:val="DD2DD03D068B497CB72BBD8AEDDEA37E"/>
    <w:rsid w:val="00212A01"/>
  </w:style>
  <w:style w:type="paragraph" w:customStyle="1" w:styleId="6CDCCB17E8CD4C7E99BE5FAFEF0836D7">
    <w:name w:val="6CDCCB17E8CD4C7E99BE5FAFEF0836D7"/>
    <w:rsid w:val="00212A01"/>
  </w:style>
  <w:style w:type="paragraph" w:customStyle="1" w:styleId="2E119921590444CC958DA3C91C036782">
    <w:name w:val="2E119921590444CC958DA3C91C036782"/>
    <w:rsid w:val="00212A01"/>
  </w:style>
  <w:style w:type="paragraph" w:customStyle="1" w:styleId="3BF6E9863B7D4B9EB93B4E6701F93C0A">
    <w:name w:val="3BF6E9863B7D4B9EB93B4E6701F93C0A"/>
    <w:rsid w:val="00212A01"/>
  </w:style>
  <w:style w:type="paragraph" w:customStyle="1" w:styleId="25A83ACFA714476CB9B37569391D238F">
    <w:name w:val="25A83ACFA714476CB9B37569391D238F"/>
    <w:rsid w:val="00212A01"/>
  </w:style>
  <w:style w:type="paragraph" w:customStyle="1" w:styleId="71D947E2D99C4B009072CDF337D3D162">
    <w:name w:val="71D947E2D99C4B009072CDF337D3D162"/>
    <w:rsid w:val="00E01F94"/>
  </w:style>
  <w:style w:type="paragraph" w:customStyle="1" w:styleId="F017F0827A264F1C80FDF2E968F4E21A">
    <w:name w:val="F017F0827A264F1C80FDF2E968F4E21A"/>
    <w:rsid w:val="00D02F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078284-00D0-487D-AC4D-CDD775D4F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 rendu de réunion.dotx</Template>
  <TotalTime>43</TotalTime>
  <Pages>3</Pages>
  <Words>452</Words>
  <Characters>2491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 Sousa, Anabelle (PSWB CR) - AF</dc:creator>
  <cp:lastModifiedBy>E Sousa, Anabelle (PSWB CR) - AF</cp:lastModifiedBy>
  <cp:revision>5</cp:revision>
  <cp:lastPrinted>2017-07-28T09:35:00Z</cp:lastPrinted>
  <dcterms:created xsi:type="dcterms:W3CDTF">2020-04-29T19:08:00Z</dcterms:created>
  <dcterms:modified xsi:type="dcterms:W3CDTF">2020-04-29T19:54:00Z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